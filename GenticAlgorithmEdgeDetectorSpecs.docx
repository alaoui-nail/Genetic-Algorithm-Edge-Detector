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801" w:rsidRPr="00007FBA" w:rsidRDefault="00BA6801" w:rsidP="00BA6801">
      <w:pPr>
        <w:numPr>
          <w:ilvl w:val="1"/>
          <w:numId w:val="0"/>
        </w:numPr>
        <w:jc w:val="center"/>
        <w:rPr>
          <w:rFonts w:asciiTheme="majorHAnsi" w:eastAsiaTheme="majorEastAsia" w:hAnsiTheme="majorHAnsi" w:cstheme="majorBidi"/>
          <w:b/>
          <w:iCs/>
          <w:spacing w:val="15"/>
          <w:szCs w:val="24"/>
        </w:rPr>
      </w:pPr>
      <w:r w:rsidRPr="00007FBA">
        <w:rPr>
          <w:rFonts w:asciiTheme="majorHAnsi" w:eastAsiaTheme="majorEastAsia" w:hAnsiTheme="majorHAnsi" w:cstheme="majorBidi"/>
          <w:b/>
          <w:iCs/>
          <w:spacing w:val="15"/>
          <w:szCs w:val="24"/>
        </w:rPr>
        <w:t>ENEL4</w:t>
      </w:r>
      <w:r w:rsidR="007F26BC">
        <w:rPr>
          <w:rFonts w:asciiTheme="majorHAnsi" w:eastAsiaTheme="majorEastAsia" w:hAnsiTheme="majorHAnsi" w:cstheme="majorBidi"/>
          <w:b/>
          <w:iCs/>
          <w:spacing w:val="15"/>
          <w:szCs w:val="24"/>
        </w:rPr>
        <w:t>20</w:t>
      </w:r>
    </w:p>
    <w:p w:rsidR="0077456D" w:rsidRDefault="0077456D" w:rsidP="0077456D">
      <w:pPr>
        <w:jc w:val="center"/>
      </w:pPr>
    </w:p>
    <w:p w:rsidR="00862F40" w:rsidRDefault="00862F40" w:rsidP="0077456D">
      <w:pPr>
        <w:jc w:val="center"/>
      </w:pPr>
    </w:p>
    <w:p w:rsidR="0077456D" w:rsidRDefault="0077456D" w:rsidP="0077456D">
      <w:pPr>
        <w:jc w:val="center"/>
      </w:pPr>
    </w:p>
    <w:p w:rsidR="0077456D" w:rsidRDefault="0077456D" w:rsidP="0077456D">
      <w:pPr>
        <w:jc w:val="center"/>
      </w:pPr>
    </w:p>
    <w:p w:rsidR="0077456D" w:rsidRDefault="0077456D" w:rsidP="0077456D">
      <w:pPr>
        <w:jc w:val="center"/>
      </w:pPr>
    </w:p>
    <w:p w:rsidR="0077456D" w:rsidRDefault="0077456D" w:rsidP="0077456D">
      <w:pPr>
        <w:jc w:val="center"/>
      </w:pPr>
    </w:p>
    <w:p w:rsidR="0077456D" w:rsidRDefault="0077456D" w:rsidP="0077456D">
      <w:pPr>
        <w:jc w:val="center"/>
      </w:pPr>
    </w:p>
    <w:p w:rsidR="00740302" w:rsidRDefault="007F26BC" w:rsidP="0077456D">
      <w:pPr>
        <w:pStyle w:val="Title"/>
        <w:jc w:val="center"/>
      </w:pPr>
      <w:r>
        <w:t>Signals Assignment 2</w:t>
      </w:r>
      <w:r w:rsidR="0022741F">
        <w:t xml:space="preserve"> -</w:t>
      </w:r>
      <w:r>
        <w:t xml:space="preserve"> Progress Report</w:t>
      </w:r>
    </w:p>
    <w:p w:rsidR="0077456D" w:rsidRDefault="0077456D" w:rsidP="00673E76">
      <w:pPr>
        <w:pStyle w:val="Subtitle"/>
      </w:pPr>
    </w:p>
    <w:p w:rsidR="0077456D" w:rsidRDefault="0077456D" w:rsidP="00673E76">
      <w:pPr>
        <w:pStyle w:val="Subtitle"/>
      </w:pPr>
    </w:p>
    <w:p w:rsidR="0077456D" w:rsidRDefault="0077456D" w:rsidP="00673E76">
      <w:pPr>
        <w:pStyle w:val="Subtitle"/>
      </w:pPr>
    </w:p>
    <w:p w:rsidR="0077456D" w:rsidRPr="008931FD" w:rsidRDefault="0077456D" w:rsidP="00673E76">
      <w:pPr>
        <w:pStyle w:val="Subtitle"/>
      </w:pPr>
    </w:p>
    <w:p w:rsidR="002960EE" w:rsidRDefault="007F26BC" w:rsidP="002960EE">
      <w:pPr>
        <w:numPr>
          <w:ilvl w:val="1"/>
          <w:numId w:val="0"/>
        </w:numPr>
        <w:jc w:val="center"/>
        <w:rPr>
          <w:rFonts w:asciiTheme="majorHAnsi" w:eastAsiaTheme="majorEastAsia" w:hAnsiTheme="majorHAnsi" w:cstheme="majorBidi"/>
          <w:iCs/>
          <w:spacing w:val="15"/>
          <w:szCs w:val="24"/>
        </w:rPr>
      </w:pPr>
      <w:r>
        <w:rPr>
          <w:rFonts w:asciiTheme="majorHAnsi" w:eastAsiaTheme="majorEastAsia" w:hAnsiTheme="majorHAnsi" w:cstheme="majorBidi"/>
          <w:iCs/>
          <w:spacing w:val="15"/>
          <w:szCs w:val="24"/>
        </w:rPr>
        <w:t>Matt Kokshoorn</w:t>
      </w:r>
    </w:p>
    <w:p w:rsidR="007F26BC" w:rsidRPr="008931FD" w:rsidRDefault="007F26BC" w:rsidP="002960EE">
      <w:pPr>
        <w:numPr>
          <w:ilvl w:val="1"/>
          <w:numId w:val="0"/>
        </w:numPr>
        <w:jc w:val="center"/>
        <w:rPr>
          <w:rFonts w:asciiTheme="majorHAnsi" w:eastAsiaTheme="majorEastAsia" w:hAnsiTheme="majorHAnsi" w:cstheme="majorBidi"/>
          <w:iCs/>
          <w:spacing w:val="15"/>
          <w:szCs w:val="24"/>
        </w:rPr>
      </w:pPr>
      <w:r>
        <w:rPr>
          <w:rFonts w:asciiTheme="majorHAnsi" w:eastAsiaTheme="majorEastAsia" w:hAnsiTheme="majorHAnsi" w:cstheme="majorBidi"/>
          <w:iCs/>
          <w:spacing w:val="15"/>
          <w:szCs w:val="24"/>
        </w:rPr>
        <w:t>Nick Bingham</w:t>
      </w:r>
    </w:p>
    <w:p w:rsidR="002960EE" w:rsidRPr="008931FD" w:rsidRDefault="002960EE" w:rsidP="007F26BC">
      <w:pPr>
        <w:numPr>
          <w:ilvl w:val="1"/>
          <w:numId w:val="0"/>
        </w:numPr>
        <w:rPr>
          <w:rFonts w:asciiTheme="majorHAnsi" w:eastAsiaTheme="majorEastAsia" w:hAnsiTheme="majorHAnsi" w:cstheme="majorBidi"/>
          <w:i/>
          <w:iCs/>
          <w:spacing w:val="15"/>
          <w:szCs w:val="24"/>
        </w:rPr>
      </w:pPr>
    </w:p>
    <w:p w:rsidR="005F43A5" w:rsidRPr="008931FD" w:rsidRDefault="00CE44D0" w:rsidP="00F15FDC">
      <w:pPr>
        <w:numPr>
          <w:ilvl w:val="1"/>
          <w:numId w:val="0"/>
        </w:numPr>
        <w:jc w:val="center"/>
        <w:sectPr w:rsidR="005F43A5" w:rsidRPr="008931FD" w:rsidSect="00B65474">
          <w:footerReference w:type="default" r:id="rId9"/>
          <w:type w:val="nextColumn"/>
          <w:pgSz w:w="11906" w:h="16838"/>
          <w:pgMar w:top="1134" w:right="1134" w:bottom="1134" w:left="1134" w:header="706" w:footer="706" w:gutter="0"/>
          <w:pgNumType w:start="1"/>
          <w:cols w:space="708"/>
          <w:docGrid w:linePitch="360"/>
        </w:sectPr>
      </w:pPr>
      <w:r w:rsidRPr="008931FD">
        <w:rPr>
          <w:rFonts w:asciiTheme="majorHAnsi" w:eastAsiaTheme="majorEastAsia" w:hAnsiTheme="majorHAnsi" w:cstheme="majorBidi"/>
          <w:iCs/>
          <w:spacing w:val="15"/>
          <w:szCs w:val="24"/>
        </w:rPr>
        <w:t>23</w:t>
      </w:r>
      <w:r w:rsidRPr="008931FD">
        <w:rPr>
          <w:rFonts w:asciiTheme="majorHAnsi" w:eastAsiaTheme="majorEastAsia" w:hAnsiTheme="majorHAnsi" w:cstheme="majorBidi"/>
          <w:iCs/>
          <w:spacing w:val="15"/>
          <w:szCs w:val="24"/>
          <w:vertAlign w:val="superscript"/>
        </w:rPr>
        <w:t>rd</w:t>
      </w:r>
      <w:r w:rsidR="00074717">
        <w:rPr>
          <w:rFonts w:asciiTheme="majorHAnsi" w:eastAsiaTheme="majorEastAsia" w:hAnsiTheme="majorHAnsi" w:cstheme="majorBidi"/>
          <w:iCs/>
          <w:spacing w:val="15"/>
          <w:szCs w:val="24"/>
        </w:rPr>
        <w:t xml:space="preserve"> August 201</w:t>
      </w:r>
    </w:p>
    <w:p w:rsidR="002D43F0" w:rsidRPr="002D43F0" w:rsidRDefault="005E6BCD" w:rsidP="002D43F0">
      <w:pPr>
        <w:pStyle w:val="Heading1"/>
      </w:pPr>
      <w:bookmarkStart w:id="0" w:name="_Toc363511151"/>
      <w:r>
        <w:lastRenderedPageBreak/>
        <w:t xml:space="preserve">GENETIC ALGORITHMS </w:t>
      </w:r>
      <w:r w:rsidR="003F4C63">
        <w:t>B</w:t>
      </w:r>
      <w:bookmarkEnd w:id="0"/>
      <w:r w:rsidR="007F5C2E">
        <w:t>ACKGROUND</w:t>
      </w:r>
    </w:p>
    <w:p w:rsidR="002D43F0" w:rsidRDefault="002D43F0" w:rsidP="002D43F0">
      <w:r>
        <w:t>Engineering is a process of trying to find an optimal solution for a given problem. A genetic algorithm emulates natural selection to try and iteratively determine a solution to a defined problem which is very close to the ideal solution. It is one of the class of evolutionary algorithms, which all incorporate genetic principles such as inheritance, mutation, selection and crossover.</w:t>
      </w:r>
    </w:p>
    <w:p w:rsidR="002D43F0" w:rsidRDefault="002D43F0" w:rsidP="002D43F0">
      <w:r>
        <w:t>Genetic algorithms work by taking a population of possible solutions (referred to as individuals or phenotypes) and evolving these into a better solution. Each population of solutions is a generation. The first generation is usually randomly generated, although it may be seeded in close proximity to an optimal solution. Subsequent generations are then created by taking a selection of the fittest solutions in the generation and using a combination of crossover (breeding) and/or mutation to produce new solutions. The fitness of each solution is determined by quantifying a range of output factors to determine how close its properties are to ideal. Once a certain predefined fitness level is met or a predefined number of generations have been analysed the algorithm will terminate and present the best solution.</w:t>
      </w:r>
    </w:p>
    <w:p w:rsidR="002D43F0" w:rsidRDefault="002D43F0" w:rsidP="002D43F0">
      <w:r>
        <w:t>There are two major requirements that need to be met so that a genetic algorithm</w:t>
      </w:r>
      <w:r w:rsidR="005035B9">
        <w:t xml:space="preserve"> can</w:t>
      </w:r>
      <w:r>
        <w:t xml:space="preserve"> solve a given problem. First, the problem must be capable of genetic representation. This requires that values and variables are capable of being stored and mutated in a meaningful way. Second, a fitness function must exist such that each solution can be graded to allow selection of the optimal results.</w:t>
      </w:r>
    </w:p>
    <w:p w:rsidR="002D43F0" w:rsidRDefault="002D43F0" w:rsidP="002D43F0">
      <w:r>
        <w:t>A genetic algorithm has four stages of operation. First, the initial generation needs to be generated. This is normally random. Second, the top solutions in the generation need to be selected. Third, there must be some modifications to these top solutions (through genetic crossover and mutation) to generate the following generation. The second and third steps then need to be repeated. Finally, there must be termination when the design constraints are suitably met.</w:t>
      </w:r>
    </w:p>
    <w:p w:rsidR="00AC4C0F" w:rsidRPr="00880B45" w:rsidRDefault="002D43F0">
      <w:r>
        <w:t>There are several downsides to genetic algorithms. They are computationally intense, and do not work well for complex systems. They best solutions have limited creativity, as they are only the best solution given the fitness function. These algorithms also tend to converge on local maxima, although this can be avoided by imposing penalties for similarity in solutions.</w:t>
      </w:r>
    </w:p>
    <w:p w:rsidR="000C7EA0" w:rsidRDefault="008758E5" w:rsidP="000C7EA0">
      <w:pPr>
        <w:pStyle w:val="Heading1"/>
      </w:pPr>
      <w:r>
        <w:t xml:space="preserve">IMAGE PROCESSING </w:t>
      </w:r>
      <w:r w:rsidR="00CC7DB5">
        <w:t>APPLICATION</w:t>
      </w:r>
    </w:p>
    <w:p w:rsidR="001171E5" w:rsidRDefault="002D5623" w:rsidP="009420E7">
      <w:r>
        <w:rPr>
          <w:b/>
        </w:rPr>
        <w:t xml:space="preserve">Edge Detection </w:t>
      </w:r>
      <w:r w:rsidR="00A670A3">
        <w:rPr>
          <w:b/>
        </w:rPr>
        <w:br/>
      </w:r>
      <w:r w:rsidR="0094336D">
        <w:t>Within the field of</w:t>
      </w:r>
      <w:r w:rsidR="0049050C">
        <w:t xml:space="preserve"> digital</w:t>
      </w:r>
      <w:r w:rsidR="0094336D">
        <w:t xml:space="preserve"> image processing edge detection is an im</w:t>
      </w:r>
      <w:r w:rsidR="00DE7709">
        <w:t>portant tool. An ‘edge’ is considered to be a sharp change in value of an image</w:t>
      </w:r>
      <w:r w:rsidR="00015260">
        <w:t>.</w:t>
      </w:r>
      <w:r w:rsidR="00421B14">
        <w:t xml:space="preserve"> </w:t>
      </w:r>
      <w:r w:rsidR="00015260">
        <w:t>D</w:t>
      </w:r>
      <w:r w:rsidR="00421B14">
        <w:t xml:space="preserve">epending on the representation of this </w:t>
      </w:r>
      <w:r w:rsidR="00CD31CF">
        <w:t xml:space="preserve">each </w:t>
      </w:r>
      <w:r w:rsidR="00421B14">
        <w:t>value,</w:t>
      </w:r>
      <w:r w:rsidR="008D5126">
        <w:t xml:space="preserve"> this</w:t>
      </w:r>
      <w:r w:rsidR="00105ECB">
        <w:t xml:space="preserve"> will be a change in colour</w:t>
      </w:r>
      <w:r w:rsidR="00B2498B">
        <w:t>,</w:t>
      </w:r>
      <w:r w:rsidR="00421B14">
        <w:t xml:space="preserve"> </w:t>
      </w:r>
      <w:r w:rsidR="00F777E9">
        <w:t>intensity or</w:t>
      </w:r>
      <w:r w:rsidR="00421B14">
        <w:t xml:space="preserve"> both. </w:t>
      </w:r>
      <w:r w:rsidR="00ED136B">
        <w:t xml:space="preserve">A series of these edge points can be identified </w:t>
      </w:r>
      <w:r w:rsidR="00AC457B">
        <w:t xml:space="preserve">in a 2D image to form a line or </w:t>
      </w:r>
      <w:r w:rsidR="00CA66C5">
        <w:t>grouped</w:t>
      </w:r>
      <w:r w:rsidR="00AC457B">
        <w:t xml:space="preserve"> together to form a feature. </w:t>
      </w:r>
      <w:r w:rsidR="00CA66C5">
        <w:rPr>
          <w:b/>
        </w:rPr>
        <w:t xml:space="preserve"> </w:t>
      </w:r>
      <w:r w:rsidR="009F039C">
        <w:t xml:space="preserve">Edge </w:t>
      </w:r>
      <w:r w:rsidR="00260D77">
        <w:t>detection</w:t>
      </w:r>
      <w:r w:rsidR="009F039C">
        <w:t xml:space="preserve"> </w:t>
      </w:r>
      <w:r w:rsidR="009420E7">
        <w:t xml:space="preserve">has many </w:t>
      </w:r>
      <w:r w:rsidR="008D7414">
        <w:t>applications in computer vision</w:t>
      </w:r>
      <w:r w:rsidR="00164959">
        <w:t xml:space="preserve">, </w:t>
      </w:r>
      <w:r w:rsidR="009218E8">
        <w:t xml:space="preserve">perhaps the most important of these </w:t>
      </w:r>
      <w:r w:rsidR="00EC48C9">
        <w:t>being feature</w:t>
      </w:r>
      <w:r w:rsidR="00164959">
        <w:t xml:space="preserve"> detection.  </w:t>
      </w:r>
    </w:p>
    <w:p w:rsidR="00B67C4E" w:rsidRPr="00B67C4E" w:rsidRDefault="00164959" w:rsidP="00F9527A">
      <w:r>
        <w:lastRenderedPageBreak/>
        <w:t>A</w:t>
      </w:r>
      <w:r w:rsidR="006B1647">
        <w:t>s previously mentioned</w:t>
      </w:r>
      <w:r w:rsidR="008A78C0">
        <w:t xml:space="preserve"> a</w:t>
      </w:r>
      <w:r>
        <w:t xml:space="preserve"> group</w:t>
      </w:r>
      <w:r w:rsidR="001661D3">
        <w:t xml:space="preserve"> of unique edge points </w:t>
      </w:r>
      <w:r>
        <w:t xml:space="preserve">can group together to </w:t>
      </w:r>
      <w:r w:rsidR="00757E26">
        <w:t>represent</w:t>
      </w:r>
      <w:r>
        <w:t xml:space="preserve"> a </w:t>
      </w:r>
      <w:r w:rsidR="00CB3B38">
        <w:t>feature. Depending</w:t>
      </w:r>
      <w:r>
        <w:t xml:space="preserve"> on the </w:t>
      </w:r>
      <w:r w:rsidR="00CB3B38">
        <w:t>uniqueness</w:t>
      </w:r>
      <w:r>
        <w:t xml:space="preserve"> of this feature, its location can usually be found in another image of a similar environment or a time delayed image of the same environment</w:t>
      </w:r>
      <w:r w:rsidR="004F61BA">
        <w:t>.</w:t>
      </w:r>
      <w:r w:rsidR="007E7D8A">
        <w:t xml:space="preserve"> The location of such features can then be used in</w:t>
      </w:r>
      <w:r w:rsidR="00464D81">
        <w:t xml:space="preserve"> </w:t>
      </w:r>
      <w:r w:rsidR="006903B3">
        <w:t>c</w:t>
      </w:r>
      <w:r w:rsidR="009722FB">
        <w:t>om</w:t>
      </w:r>
      <w:r w:rsidR="00EC5724">
        <w:t>p</w:t>
      </w:r>
      <w:r w:rsidR="009722FB">
        <w:t>uter vision applications such</w:t>
      </w:r>
      <w:r w:rsidR="008C1E81">
        <w:t xml:space="preserve"> as</w:t>
      </w:r>
      <w:r w:rsidR="00D84A07">
        <w:t xml:space="preserve"> object recognition</w:t>
      </w:r>
      <w:r w:rsidR="000907E2">
        <w:t xml:space="preserve"> and calculating</w:t>
      </w:r>
      <w:r w:rsidR="00AC16B3">
        <w:t xml:space="preserve"> the</w:t>
      </w:r>
      <w:r w:rsidR="000907E2">
        <w:t xml:space="preserve"> optical flow.</w:t>
      </w:r>
      <w:r w:rsidR="00810521">
        <w:br/>
      </w:r>
      <w:r w:rsidR="00000C11">
        <w:br/>
      </w:r>
      <w:r w:rsidR="00B67C4E">
        <w:t xml:space="preserve">There exist a number of edge detection methods that all have </w:t>
      </w:r>
      <w:r w:rsidR="00D67576">
        <w:t>their</w:t>
      </w:r>
      <w:r w:rsidR="00B67C4E">
        <w:t xml:space="preserve"> associated advantages and </w:t>
      </w:r>
      <w:r w:rsidR="00D67576">
        <w:t>disadvantages</w:t>
      </w:r>
      <w:r w:rsidR="00B67C4E">
        <w:t>.</w:t>
      </w:r>
      <w:r w:rsidR="00EE2567">
        <w:t xml:space="preserve"> </w:t>
      </w:r>
      <w:r w:rsidR="005175CB">
        <w:t xml:space="preserve">Most edge </w:t>
      </w:r>
      <w:r w:rsidR="00DB27E5">
        <w:t>detectors</w:t>
      </w:r>
      <w:r w:rsidR="0032543A">
        <w:t xml:space="preserve"> use a gradient operator that can</w:t>
      </w:r>
      <w:r w:rsidR="0096177A">
        <w:t xml:space="preserve"> </w:t>
      </w:r>
      <w:r w:rsidR="0032543A">
        <w:t>be</w:t>
      </w:r>
      <w:r w:rsidR="005175CB">
        <w:t xml:space="preserve"> </w:t>
      </w:r>
      <w:r w:rsidR="00DB27E5">
        <w:t>realised</w:t>
      </w:r>
      <w:r w:rsidR="004548ED">
        <w:t xml:space="preserve"> through a</w:t>
      </w:r>
      <w:r w:rsidR="0032543A">
        <w:t>n</w:t>
      </w:r>
      <w:r w:rsidR="004548ED">
        <w:t xml:space="preserve"> N by </w:t>
      </w:r>
      <w:r w:rsidR="005F7786">
        <w:t>N</w:t>
      </w:r>
      <w:r w:rsidR="004548ED">
        <w:t xml:space="preserve"> Matrix o</w:t>
      </w:r>
      <w:r w:rsidR="005175CB">
        <w:t>r ‘</w:t>
      </w:r>
      <w:r w:rsidR="00B93550">
        <w:t>Kernel</w:t>
      </w:r>
      <w:r w:rsidR="005175CB">
        <w:t>’</w:t>
      </w:r>
      <w:r w:rsidR="00DB27E5">
        <w:t>. This can then be convolved with an image in both a Y and X direction</w:t>
      </w:r>
      <w:r w:rsidR="004C6BE4">
        <w:t xml:space="preserve"> to produce an image whose element values correspond to the strength of the edge.</w:t>
      </w:r>
      <w:r w:rsidR="005E32AB">
        <w:t xml:space="preserve"> </w:t>
      </w:r>
      <w:r w:rsidR="00C12118">
        <w:t>Some common edge detectors are explained below.</w:t>
      </w:r>
    </w:p>
    <w:p w:rsidR="00E751F2" w:rsidRPr="007A5D4E" w:rsidRDefault="00E751F2" w:rsidP="007A5D4E">
      <w:pPr>
        <w:rPr>
          <w:b/>
        </w:rPr>
      </w:pPr>
      <w:r w:rsidRPr="007A5D4E">
        <w:rPr>
          <w:b/>
        </w:rPr>
        <w:t xml:space="preserve">Canny </w:t>
      </w:r>
      <w:r w:rsidR="007E110C">
        <w:rPr>
          <w:b/>
        </w:rPr>
        <w:t xml:space="preserve">Edge </w:t>
      </w:r>
      <w:r w:rsidR="00891527">
        <w:rPr>
          <w:b/>
        </w:rPr>
        <w:t>Detector</w:t>
      </w:r>
      <w:r w:rsidR="00726A24">
        <w:rPr>
          <w:b/>
        </w:rPr>
        <w:t xml:space="preserve"> </w:t>
      </w:r>
      <w:r w:rsidR="007E110C">
        <w:rPr>
          <w:b/>
        </w:rPr>
        <w:br/>
      </w:r>
      <w:r w:rsidR="00851D6F" w:rsidRPr="00851D6F">
        <w:t xml:space="preserve">The </w:t>
      </w:r>
      <w:r w:rsidR="00851D6F">
        <w:t xml:space="preserve">canny </w:t>
      </w:r>
      <w:r w:rsidR="00851D6F" w:rsidRPr="00851D6F">
        <w:t xml:space="preserve">edge detector </w:t>
      </w:r>
      <w:r w:rsidR="00851D6F">
        <w:t xml:space="preserve">is a multi-stage algorithm </w:t>
      </w:r>
      <w:r w:rsidR="009F1E22">
        <w:t>.</w:t>
      </w:r>
      <w:r w:rsidR="00EA378A">
        <w:t xml:space="preserve">First </w:t>
      </w:r>
      <w:r w:rsidR="000A70BB">
        <w:t>the</w:t>
      </w:r>
      <w:r w:rsidR="0099630A">
        <w:t xml:space="preserve"> 2</w:t>
      </w:r>
      <w:r w:rsidR="0099630A" w:rsidRPr="0099630A">
        <w:rPr>
          <w:vertAlign w:val="superscript"/>
        </w:rPr>
        <w:t>nd</w:t>
      </w:r>
      <w:r w:rsidR="0099630A">
        <w:t xml:space="preserve"> derivative or </w:t>
      </w:r>
      <w:r w:rsidR="00F00733">
        <w:t>L</w:t>
      </w:r>
      <w:r w:rsidR="00B735CD">
        <w:t xml:space="preserve">aplacian </w:t>
      </w:r>
      <w:r w:rsidR="004A7A56">
        <w:t>of a</w:t>
      </w:r>
      <w:r w:rsidR="003D4200">
        <w:t xml:space="preserve"> </w:t>
      </w:r>
      <w:r w:rsidR="00E111CD">
        <w:t>Gaussian</w:t>
      </w:r>
      <w:r w:rsidR="0099630A">
        <w:t xml:space="preserve"> operator</w:t>
      </w:r>
      <w:r w:rsidR="00A3580C">
        <w:t xml:space="preserve"> or </w:t>
      </w:r>
      <w:r w:rsidR="00D3534D">
        <w:t>equivalent</w:t>
      </w:r>
      <w:r w:rsidR="00A3580C">
        <w:t xml:space="preserve"> </w:t>
      </w:r>
      <w:r w:rsidR="00D3534D">
        <w:t>kernel</w:t>
      </w:r>
      <w:r w:rsidR="00E52BCA">
        <w:t xml:space="preserve"> </w:t>
      </w:r>
      <w:r w:rsidR="00D8793B">
        <w:t>must be obtained</w:t>
      </w:r>
      <w:r w:rsidR="00851D6F">
        <w:t>.</w:t>
      </w:r>
      <w:r w:rsidR="00D8793B" w:rsidRPr="00D8793B">
        <w:t xml:space="preserve"> </w:t>
      </w:r>
      <w:r w:rsidR="00D8793B">
        <w:t xml:space="preserve">This is then </w:t>
      </w:r>
      <w:r w:rsidR="00D3534D">
        <w:t>convolved</w:t>
      </w:r>
      <w:r w:rsidR="00D8793B">
        <w:t xml:space="preserve"> with the image in both directions. </w:t>
      </w:r>
      <w:r w:rsidR="00333D17">
        <w:t>The result is an image representing the gradients of the</w:t>
      </w:r>
      <w:r w:rsidR="004A7A56">
        <w:t xml:space="preserve"> original</w:t>
      </w:r>
      <w:r w:rsidR="00333D17">
        <w:t xml:space="preserve"> image. This can then be </w:t>
      </w:r>
      <w:r w:rsidR="00061C5B">
        <w:t>normalised,</w:t>
      </w:r>
      <w:r w:rsidR="00333D17">
        <w:t xml:space="preserve"> </w:t>
      </w:r>
      <w:r w:rsidR="00853B69" w:rsidRPr="00853B69">
        <w:t xml:space="preserve">thresholded </w:t>
      </w:r>
      <w:r w:rsidR="00333D17">
        <w:t xml:space="preserve">and thinned to achieve </w:t>
      </w:r>
      <w:r w:rsidR="00996A77">
        <w:t xml:space="preserve">a </w:t>
      </w:r>
      <w:r w:rsidR="00333D17">
        <w:t xml:space="preserve">set of </w:t>
      </w:r>
      <w:r w:rsidR="000C5FE4">
        <w:t>edge</w:t>
      </w:r>
      <w:r w:rsidR="00DC62A6">
        <w:t xml:space="preserve"> points </w:t>
      </w:r>
      <w:r w:rsidR="00027B11">
        <w:t>in</w:t>
      </w:r>
      <w:r w:rsidR="00333D17">
        <w:t xml:space="preserve"> </w:t>
      </w:r>
      <w:r w:rsidR="00A66AAF">
        <w:t>image</w:t>
      </w:r>
      <w:r w:rsidR="00333D17">
        <w:t>.</w:t>
      </w:r>
      <w:r w:rsidR="00491C9F">
        <w:t xml:space="preserve"> </w:t>
      </w:r>
    </w:p>
    <w:p w:rsidR="009B179E" w:rsidRPr="005E169A" w:rsidRDefault="00251B84" w:rsidP="007A5D4E">
      <w:r>
        <w:rPr>
          <w:b/>
        </w:rPr>
        <w:t>Frequency Domain Edge Detection</w:t>
      </w:r>
      <w:r w:rsidR="00B56C5B">
        <w:rPr>
          <w:b/>
        </w:rPr>
        <w:br/>
      </w:r>
      <w:r w:rsidR="00B56C5B">
        <w:t xml:space="preserve">Another </w:t>
      </w:r>
      <w:r w:rsidR="006C4A51">
        <w:t>m</w:t>
      </w:r>
      <w:r w:rsidR="00BE6483">
        <w:t>ethod of edge detection is to take the Fourier transform of an image a</w:t>
      </w:r>
      <w:r w:rsidR="00ED4ECC">
        <w:t>nd then remove the low frequencies</w:t>
      </w:r>
      <w:r w:rsidR="004D0A0E">
        <w:t xml:space="preserve"> from the</w:t>
      </w:r>
      <w:r w:rsidR="00D47FDB">
        <w:t xml:space="preserve"> image. In the </w:t>
      </w:r>
      <w:r w:rsidR="00E145CD">
        <w:t>frequency</w:t>
      </w:r>
      <w:r w:rsidR="00D47FDB">
        <w:t xml:space="preserve"> domain these low </w:t>
      </w:r>
      <w:r w:rsidR="00E145CD">
        <w:t>frequencies</w:t>
      </w:r>
      <w:r w:rsidR="00D47FDB">
        <w:t xml:space="preserve"> are </w:t>
      </w:r>
      <w:r w:rsidR="00095B3B">
        <w:t>omitted</w:t>
      </w:r>
      <w:r w:rsidR="00F2676F">
        <w:t xml:space="preserve"> by </w:t>
      </w:r>
      <w:r w:rsidR="00095B3B">
        <w:t>removing a</w:t>
      </w:r>
      <w:r w:rsidR="00F2676F">
        <w:t xml:space="preserve"> small</w:t>
      </w:r>
      <w:r w:rsidR="00BE6483">
        <w:t xml:space="preserve"> circle</w:t>
      </w:r>
      <w:r w:rsidR="004F75BB">
        <w:t xml:space="preserve"> around the centre of the image. This </w:t>
      </w:r>
      <w:r w:rsidR="0096239A">
        <w:t>operates</w:t>
      </w:r>
      <w:r w:rsidR="00B96DE5">
        <w:t xml:space="preserve"> </w:t>
      </w:r>
      <w:r w:rsidR="004F75BB">
        <w:t xml:space="preserve">on the principal </w:t>
      </w:r>
      <w:r w:rsidR="0096239A">
        <w:t>that</w:t>
      </w:r>
      <w:r w:rsidR="004F75BB">
        <w:t xml:space="preserve"> edges correspond</w:t>
      </w:r>
      <w:r w:rsidR="0096239A">
        <w:t xml:space="preserve"> </w:t>
      </w:r>
      <w:r w:rsidR="004F75BB">
        <w:t>to sharp changes in intensity.</w:t>
      </w:r>
      <w:r w:rsidR="00CF6257">
        <w:t xml:space="preserve"> By then taking the inverse </w:t>
      </w:r>
      <w:r w:rsidR="00574855">
        <w:t>Fourier</w:t>
      </w:r>
      <w:r w:rsidR="00312147">
        <w:t xml:space="preserve"> transform of the image the edges points of the image can be seen</w:t>
      </w:r>
      <w:r w:rsidR="0038314D">
        <w:t>.</w:t>
      </w:r>
    </w:p>
    <w:p w:rsidR="00F03A8A" w:rsidRDefault="001162EB" w:rsidP="007A5D4E">
      <w:r w:rsidRPr="007A5D4E">
        <w:rPr>
          <w:b/>
        </w:rPr>
        <w:t>Kernel</w:t>
      </w:r>
      <w:r w:rsidR="00293216" w:rsidRPr="007A5D4E">
        <w:rPr>
          <w:b/>
        </w:rPr>
        <w:t xml:space="preserve"> </w:t>
      </w:r>
      <w:r w:rsidR="007865CD">
        <w:rPr>
          <w:b/>
        </w:rPr>
        <w:t>Approximations</w:t>
      </w:r>
      <w:r w:rsidR="008B7E84">
        <w:rPr>
          <w:b/>
        </w:rPr>
        <w:br/>
      </w:r>
      <w:r w:rsidR="008B7E84" w:rsidRPr="007F340D">
        <w:t xml:space="preserve">The methods </w:t>
      </w:r>
      <w:r w:rsidR="00F86E47">
        <w:t>previously described</w:t>
      </w:r>
      <w:r w:rsidR="008B7E84" w:rsidRPr="007F340D">
        <w:t>, among others can often</w:t>
      </w:r>
      <w:r w:rsidR="008B7E84">
        <w:t xml:space="preserve"> be bro</w:t>
      </w:r>
      <w:r w:rsidR="00B47B72">
        <w:t>ken down to or approximated by convolution of a</w:t>
      </w:r>
      <w:r w:rsidR="008B7E84">
        <w:t xml:space="preserve"> </w:t>
      </w:r>
      <w:r w:rsidR="00574808">
        <w:t>pair of</w:t>
      </w:r>
      <w:r w:rsidR="008B7E84">
        <w:t xml:space="preserve"> kernel </w:t>
      </w:r>
      <w:r w:rsidR="004172FC">
        <w:t>operator</w:t>
      </w:r>
      <w:r w:rsidR="00E76F00">
        <w:t>s</w:t>
      </w:r>
      <w:r w:rsidR="00CB04C1">
        <w:t xml:space="preserve"> often</w:t>
      </w:r>
      <w:r w:rsidR="008B7E84">
        <w:t xml:space="preserve"> followed by</w:t>
      </w:r>
      <w:r w:rsidR="005472BF">
        <w:t xml:space="preserve"> </w:t>
      </w:r>
      <w:r w:rsidR="00F71AA5">
        <w:t>normalisation</w:t>
      </w:r>
      <w:r w:rsidR="004172FC">
        <w:t>,</w:t>
      </w:r>
      <w:r w:rsidR="008B7E84">
        <w:t xml:space="preserve"> </w:t>
      </w:r>
      <w:r w:rsidR="001978FB">
        <w:t>t</w:t>
      </w:r>
      <w:r w:rsidR="00AE3C61">
        <w:t>hresholding</w:t>
      </w:r>
      <w:r w:rsidR="008B7E84">
        <w:t xml:space="preserve"> and </w:t>
      </w:r>
      <w:r w:rsidR="005472BF">
        <w:t>thinning</w:t>
      </w:r>
      <w:r w:rsidR="008B7E84">
        <w:t>.</w:t>
      </w:r>
      <w:r w:rsidR="00D7231C">
        <w:t xml:space="preserve"> Some commonly used operators include</w:t>
      </w:r>
      <w:r w:rsidR="00564BDD">
        <w:t xml:space="preserve"> the</w:t>
      </w:r>
      <w:r w:rsidR="00AE3C61">
        <w:t>; Roberts</w:t>
      </w:r>
      <w:r w:rsidR="00BF5154">
        <w:t xml:space="preserve"> Cross Operator, </w:t>
      </w:r>
      <w:r w:rsidR="0078791D">
        <w:t>3x3 Prewitt Operator</w:t>
      </w:r>
      <w:r w:rsidR="00B43B0B">
        <w:t xml:space="preserve">, </w:t>
      </w:r>
      <w:r w:rsidR="00562EA0">
        <w:t>Sobel operator</w:t>
      </w:r>
      <w:r w:rsidR="007D6DB7">
        <w:t xml:space="preserve"> and a 4x4 Prewitt Operator</w:t>
      </w:r>
      <w:r w:rsidR="00E17E8E">
        <w:t xml:space="preserve"> shown below </w:t>
      </w:r>
      <w:r w:rsidR="00E17E8E">
        <w:fldChar w:fldCharType="begin"/>
      </w:r>
      <w:r w:rsidR="00E17E8E">
        <w:instrText xml:space="preserve"> REF _Ref366512542 \h </w:instrText>
      </w:r>
      <w:r w:rsidR="00E17E8E">
        <w:fldChar w:fldCharType="separate"/>
      </w:r>
      <w:r w:rsidR="00E17E8E">
        <w:t xml:space="preserve">Figure </w:t>
      </w:r>
      <w:r w:rsidR="00E17E8E">
        <w:rPr>
          <w:noProof/>
        </w:rPr>
        <w:t>1</w:t>
      </w:r>
      <w:r w:rsidR="00E17E8E">
        <w:fldChar w:fldCharType="end"/>
      </w:r>
      <w:r w:rsidR="007D6DB7">
        <w:t>.</w:t>
      </w:r>
    </w:p>
    <w:p w:rsidR="007A7AD5" w:rsidRDefault="00B44E2E" w:rsidP="007A7AD5">
      <w:pPr>
        <w:keepNext/>
        <w:jc w:val="center"/>
      </w:pPr>
      <w:r>
        <w:rPr>
          <w:noProof/>
          <w:lang w:eastAsia="en-NZ"/>
        </w:rPr>
        <w:drawing>
          <wp:inline distT="0" distB="0" distL="0" distR="0" wp14:anchorId="68D4D29B" wp14:editId="47A06770">
            <wp:extent cx="2784144" cy="205665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4317" cy="2056778"/>
                    </a:xfrm>
                    <a:prstGeom prst="rect">
                      <a:avLst/>
                    </a:prstGeom>
                    <a:noFill/>
                    <a:ln>
                      <a:noFill/>
                    </a:ln>
                  </pic:spPr>
                </pic:pic>
              </a:graphicData>
            </a:graphic>
          </wp:inline>
        </w:drawing>
      </w:r>
    </w:p>
    <w:p w:rsidR="00B44E2E" w:rsidRPr="00C24435" w:rsidRDefault="007A7AD5" w:rsidP="007A7AD5">
      <w:pPr>
        <w:pStyle w:val="Caption"/>
        <w:jc w:val="center"/>
      </w:pPr>
      <w:bookmarkStart w:id="1" w:name="_Ref366512542"/>
      <w:r>
        <w:t xml:space="preserve">Figure </w:t>
      </w:r>
      <w:fldSimple w:instr=" SEQ Figure \* ARABIC ">
        <w:r w:rsidR="0041113E">
          <w:rPr>
            <w:noProof/>
          </w:rPr>
          <w:t>1</w:t>
        </w:r>
      </w:fldSimple>
      <w:bookmarkEnd w:id="1"/>
      <w:r>
        <w:t xml:space="preserve"> </w:t>
      </w:r>
      <w:r w:rsidR="00C0503C">
        <w:t>–</w:t>
      </w:r>
      <w:r>
        <w:t xml:space="preserve"> </w:t>
      </w:r>
      <w:r w:rsidR="00C0503C">
        <w:t xml:space="preserve">Common </w:t>
      </w:r>
      <w:r>
        <w:t xml:space="preserve">Gradient Operators: </w:t>
      </w:r>
      <w:r>
        <w:br/>
        <w:t xml:space="preserve">a) Roberts Cross Operator b) 3x3 Prewitt Operator c) Sobel Operator </w:t>
      </w:r>
      <w:r>
        <w:rPr>
          <w:noProof/>
        </w:rPr>
        <w:t xml:space="preserve"> and d) 4x4 Prewitt Operator</w:t>
      </w:r>
    </w:p>
    <w:p w:rsidR="00171C21" w:rsidRPr="00487B72" w:rsidRDefault="00574473" w:rsidP="00CD5E39">
      <w:pPr>
        <w:rPr>
          <w:b/>
        </w:rPr>
      </w:pPr>
      <w:r>
        <w:rPr>
          <w:b/>
        </w:rPr>
        <w:lastRenderedPageBreak/>
        <w:t>Trade-offs</w:t>
      </w:r>
      <w:r w:rsidR="00451C18">
        <w:rPr>
          <w:b/>
        </w:rPr>
        <w:t xml:space="preserve"> and </w:t>
      </w:r>
      <w:r w:rsidR="00F02632">
        <w:rPr>
          <w:b/>
        </w:rPr>
        <w:t>P</w:t>
      </w:r>
      <w:r w:rsidR="00451C18">
        <w:rPr>
          <w:b/>
        </w:rPr>
        <w:t xml:space="preserve">erformance </w:t>
      </w:r>
      <w:r w:rsidR="00F02632">
        <w:rPr>
          <w:b/>
        </w:rPr>
        <w:t>M</w:t>
      </w:r>
      <w:r w:rsidR="00451C18">
        <w:rPr>
          <w:b/>
        </w:rPr>
        <w:t>easures</w:t>
      </w:r>
      <w:r w:rsidR="00487B72">
        <w:rPr>
          <w:b/>
        </w:rPr>
        <w:br/>
      </w:r>
      <w:r w:rsidR="004A2B56">
        <w:t xml:space="preserve">An optimal edge </w:t>
      </w:r>
      <w:r w:rsidR="0088488E">
        <w:t>de</w:t>
      </w:r>
      <w:r w:rsidR="0088488E" w:rsidRPr="00AD0916">
        <w:t>t</w:t>
      </w:r>
      <w:r w:rsidR="0088488E">
        <w:t>ector</w:t>
      </w:r>
      <w:r w:rsidR="00423CCF">
        <w:t xml:space="preserve"> is </w:t>
      </w:r>
      <w:r w:rsidR="0088488E">
        <w:t>described</w:t>
      </w:r>
      <w:r w:rsidR="00423CCF">
        <w:t xml:space="preserve"> </w:t>
      </w:r>
      <w:r w:rsidR="00E42B7E">
        <w:t>to have</w:t>
      </w:r>
      <w:r w:rsidR="00E419B3">
        <w:t xml:space="preserve"> </w:t>
      </w:r>
      <w:r w:rsidR="00F31B9B">
        <w:t>three key properties;</w:t>
      </w:r>
      <w:r w:rsidR="00DA3799">
        <w:t xml:space="preserve"> good de</w:t>
      </w:r>
      <w:r w:rsidR="004352F1">
        <w:t>te</w:t>
      </w:r>
      <w:r w:rsidR="00DA3799">
        <w:t>ction, good localisation and minimal response.</w:t>
      </w:r>
      <w:r w:rsidR="0047420A">
        <w:t xml:space="preserve"> Good detection refers to the </w:t>
      </w:r>
      <w:r w:rsidR="00AF0460">
        <w:t xml:space="preserve">general </w:t>
      </w:r>
      <w:r w:rsidR="0047420A">
        <w:t>de</w:t>
      </w:r>
      <w:r w:rsidR="00AF0460">
        <w:t>te</w:t>
      </w:r>
      <w:r w:rsidR="0047420A">
        <w:t>ction performance in that the algorithm should reveal as many real edged as possible.</w:t>
      </w:r>
      <w:r w:rsidR="00AE61C8">
        <w:t xml:space="preserve"> </w:t>
      </w:r>
      <w:r w:rsidR="00E64497">
        <w:t>Localiz</w:t>
      </w:r>
      <w:r w:rsidR="00D23FA6">
        <w:t>ation</w:t>
      </w:r>
      <w:r w:rsidR="00E0092F">
        <w:t xml:space="preserve"> refers to the edges being as marked as close as possible to their edge in the </w:t>
      </w:r>
      <w:r w:rsidR="00D23FA6">
        <w:t>original</w:t>
      </w:r>
      <w:r w:rsidR="00E0092F">
        <w:t xml:space="preserve"> image.</w:t>
      </w:r>
      <w:r w:rsidR="00287A84">
        <w:t xml:space="preserve"> </w:t>
      </w:r>
      <w:r w:rsidR="00F4455C">
        <w:t xml:space="preserve">Minimal response refers the </w:t>
      </w:r>
      <w:r w:rsidR="00171C21">
        <w:t>edges being</w:t>
      </w:r>
      <w:r w:rsidR="00F4455C">
        <w:t xml:space="preserve"> only marked once and concerns the detectors </w:t>
      </w:r>
      <w:r w:rsidR="00585D7E">
        <w:t>immunity</w:t>
      </w:r>
      <w:r w:rsidR="00F4455C">
        <w:t xml:space="preserve"> to noise in the image.</w:t>
      </w:r>
    </w:p>
    <w:p w:rsidR="00C309B6" w:rsidRPr="009479AE" w:rsidRDefault="002F7911" w:rsidP="002F5D68">
      <w:r>
        <w:t>Furthermore</w:t>
      </w:r>
      <w:r w:rsidR="00320096">
        <w:t xml:space="preserve"> another key performance parameter </w:t>
      </w:r>
      <w:r>
        <w:t>is the size of the kernel operator.</w:t>
      </w:r>
      <w:r w:rsidR="00D8361B">
        <w:t xml:space="preserve"> Large kernel sizes </w:t>
      </w:r>
      <w:r w:rsidR="00496CB4">
        <w:t>allow the edge detector to detect large-scale</w:t>
      </w:r>
      <w:r w:rsidR="009923CC">
        <w:t xml:space="preserve"> edges within the image w</w:t>
      </w:r>
      <w:r w:rsidR="00496CB4">
        <w:t xml:space="preserve">hereas </w:t>
      </w:r>
      <w:r w:rsidR="009923CC">
        <w:t>smaller</w:t>
      </w:r>
      <w:r w:rsidR="00496CB4">
        <w:t xml:space="preserve"> kernel sizes allow finer </w:t>
      </w:r>
      <w:r w:rsidR="009923CC">
        <w:t>features</w:t>
      </w:r>
      <w:r w:rsidR="00496CB4">
        <w:t xml:space="preserve"> to be </w:t>
      </w:r>
      <w:r w:rsidR="009923CC">
        <w:t>detected</w:t>
      </w:r>
      <w:r w:rsidR="00496CB4">
        <w:t xml:space="preserve"> within the image. </w:t>
      </w:r>
      <w:r w:rsidR="00C221C9">
        <w:t xml:space="preserve">Other factors also </w:t>
      </w:r>
      <w:r w:rsidR="006B5670">
        <w:t>affect</w:t>
      </w:r>
      <w:r w:rsidR="00C221C9">
        <w:t xml:space="preserve"> the performance of the edge detector such as the </w:t>
      </w:r>
      <w:r w:rsidR="00F02F0D">
        <w:t>thresholding</w:t>
      </w:r>
      <w:r w:rsidR="00C221C9">
        <w:t xml:space="preserve"> value and thinning.</w:t>
      </w:r>
      <w:r w:rsidR="00AD69A9">
        <w:t xml:space="preserve"> Some of the edge detection methods previously discussed can be seen below in </w:t>
      </w:r>
      <w:r w:rsidR="00AD69A9">
        <w:fldChar w:fldCharType="begin"/>
      </w:r>
      <w:r w:rsidR="00AD69A9">
        <w:instrText xml:space="preserve"> REF _Ref366511953 \h </w:instrText>
      </w:r>
      <w:r w:rsidR="00AD69A9">
        <w:fldChar w:fldCharType="separate"/>
      </w:r>
      <w:r w:rsidR="00AD69A9">
        <w:t xml:space="preserve">Figure </w:t>
      </w:r>
      <w:r w:rsidR="00AD69A9">
        <w:rPr>
          <w:noProof/>
        </w:rPr>
        <w:t>1</w:t>
      </w:r>
      <w:r w:rsidR="00AD69A9">
        <w:fldChar w:fldCharType="end"/>
      </w:r>
      <w:r w:rsidR="00AD69A9">
        <w:t>.</w:t>
      </w:r>
    </w:p>
    <w:p w:rsidR="000F6B7E" w:rsidRPr="00CD5E39" w:rsidRDefault="000F6B7E" w:rsidP="00CD5E39">
      <w:pPr>
        <w:rPr>
          <w:b/>
        </w:rPr>
      </w:pPr>
    </w:p>
    <w:p w:rsidR="005D12B4" w:rsidRDefault="005D12B4" w:rsidP="005D12B4">
      <w:pPr>
        <w:keepNext/>
        <w:jc w:val="center"/>
      </w:pPr>
      <w:r>
        <w:rPr>
          <w:noProof/>
          <w:lang w:eastAsia="en-NZ"/>
        </w:rPr>
        <w:drawing>
          <wp:inline distT="0" distB="0" distL="0" distR="0" wp14:anchorId="2B8789F7" wp14:editId="09C489B2">
            <wp:extent cx="1255587" cy="2232561"/>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55660" cy="2232690"/>
                    </a:xfrm>
                    <a:prstGeom prst="rect">
                      <a:avLst/>
                    </a:prstGeom>
                    <a:noFill/>
                    <a:ln>
                      <a:noFill/>
                    </a:ln>
                  </pic:spPr>
                </pic:pic>
              </a:graphicData>
            </a:graphic>
          </wp:inline>
        </w:drawing>
      </w:r>
      <w:r>
        <w:rPr>
          <w:noProof/>
          <w:lang w:eastAsia="en-NZ"/>
        </w:rPr>
        <w:drawing>
          <wp:inline distT="0" distB="0" distL="0" distR="0" wp14:anchorId="53E337A5" wp14:editId="4EDAA7CE">
            <wp:extent cx="3686557" cy="222229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3577" cy="2232553"/>
                    </a:xfrm>
                    <a:prstGeom prst="rect">
                      <a:avLst/>
                    </a:prstGeom>
                    <a:noFill/>
                    <a:ln>
                      <a:noFill/>
                    </a:ln>
                  </pic:spPr>
                </pic:pic>
              </a:graphicData>
            </a:graphic>
          </wp:inline>
        </w:drawing>
      </w:r>
    </w:p>
    <w:p w:rsidR="0006406F" w:rsidRDefault="005D12B4" w:rsidP="0006406F">
      <w:pPr>
        <w:pStyle w:val="Caption"/>
        <w:jc w:val="center"/>
      </w:pPr>
      <w:bookmarkStart w:id="2" w:name="_Ref366511953"/>
      <w:r>
        <w:t xml:space="preserve">Figure </w:t>
      </w:r>
      <w:fldSimple w:instr=" SEQ Figure \* ARABIC ">
        <w:r w:rsidR="0041113E">
          <w:rPr>
            <w:noProof/>
          </w:rPr>
          <w:t>2</w:t>
        </w:r>
      </w:fldSimple>
      <w:bookmarkEnd w:id="2"/>
      <w:r>
        <w:t xml:space="preserve"> - Comparison of a Range of Edge Detectors. </w:t>
      </w:r>
      <w:r w:rsidR="00610AE7">
        <w:br/>
      </w:r>
      <w:r>
        <w:t>From Left to Right: Original Image, Laplacian</w:t>
      </w:r>
      <w:r w:rsidR="00C45AE7">
        <w:t xml:space="preserve"> Method</w:t>
      </w:r>
      <w:r>
        <w:t>, Sobel</w:t>
      </w:r>
      <w:r w:rsidR="006809B6">
        <w:t xml:space="preserve"> Filter</w:t>
      </w:r>
      <w:r>
        <w:t xml:space="preserve"> and Canny</w:t>
      </w:r>
      <w:r w:rsidR="000C33EF">
        <w:t xml:space="preserve"> Edge Detection</w:t>
      </w:r>
      <w:r w:rsidR="0083596A">
        <w:t xml:space="preserve"> [1]</w:t>
      </w:r>
      <w:r w:rsidR="0006406F">
        <w:t>.</w:t>
      </w:r>
    </w:p>
    <w:p w:rsidR="00F9527A" w:rsidRDefault="00F9527A" w:rsidP="0006406F">
      <w:pPr>
        <w:pStyle w:val="Heading1"/>
      </w:pPr>
      <w:r>
        <w:t>PLAN</w:t>
      </w:r>
    </w:p>
    <w:p w:rsidR="0041113E" w:rsidRDefault="00125100" w:rsidP="0041113E">
      <w:pPr>
        <w:keepNext/>
        <w:spacing w:line="240" w:lineRule="auto"/>
      </w:pPr>
      <w:r w:rsidRPr="00125100">
        <w:rPr>
          <w:rFonts w:ascii="Calibri" w:eastAsia="Times New Roman" w:hAnsi="Calibri" w:cs="Times New Roman"/>
          <w:color w:val="000000"/>
          <w:szCs w:val="24"/>
          <w:lang w:eastAsia="en-NZ"/>
        </w:rPr>
        <w:t>The aim of this project is to use a genetic algorithm to determine an optimal edge detection method. In order to do this, there needs to be a genetic representation of possible solutions and a fitness function.</w:t>
      </w:r>
      <w:r w:rsidR="00490CE9">
        <w:rPr>
          <w:rFonts w:ascii="Calibri" w:eastAsia="Times New Roman" w:hAnsi="Calibri" w:cs="Times New Roman"/>
          <w:color w:val="000000"/>
          <w:szCs w:val="24"/>
          <w:lang w:eastAsia="en-NZ"/>
        </w:rPr>
        <w:t xml:space="preserve"> As one matrix/</w:t>
      </w:r>
      <w:r w:rsidR="00E071EF">
        <w:rPr>
          <w:rFonts w:ascii="Calibri" w:eastAsia="Times New Roman" w:hAnsi="Calibri" w:cs="Times New Roman"/>
          <w:color w:val="000000"/>
          <w:szCs w:val="24"/>
          <w:lang w:eastAsia="en-NZ"/>
        </w:rPr>
        <w:t>kernel</w:t>
      </w:r>
      <w:r w:rsidR="00490CE9">
        <w:rPr>
          <w:rFonts w:ascii="Calibri" w:eastAsia="Times New Roman" w:hAnsi="Calibri" w:cs="Times New Roman"/>
          <w:color w:val="000000"/>
          <w:szCs w:val="24"/>
          <w:lang w:eastAsia="en-NZ"/>
        </w:rPr>
        <w:t xml:space="preserve"> can be expressed </w:t>
      </w:r>
      <w:r w:rsidR="005D44FF">
        <w:rPr>
          <w:rFonts w:ascii="Calibri" w:eastAsia="Times New Roman" w:hAnsi="Calibri" w:cs="Times New Roman"/>
          <w:color w:val="000000"/>
          <w:szCs w:val="24"/>
          <w:lang w:eastAsia="en-NZ"/>
        </w:rPr>
        <w:t xml:space="preserve">as a transform of the other i.e. the y convolution matrix and transform of the x direction matrix only one of the two need to be </w:t>
      </w:r>
      <w:r w:rsidR="00BA18BB">
        <w:rPr>
          <w:rFonts w:ascii="Calibri" w:eastAsia="Times New Roman" w:hAnsi="Calibri" w:cs="Times New Roman"/>
          <w:color w:val="000000"/>
          <w:szCs w:val="24"/>
          <w:lang w:eastAsia="en-NZ"/>
        </w:rPr>
        <w:t>considered</w:t>
      </w:r>
      <w:r w:rsidR="005D44FF">
        <w:rPr>
          <w:rFonts w:ascii="Calibri" w:eastAsia="Times New Roman" w:hAnsi="Calibri" w:cs="Times New Roman"/>
          <w:color w:val="000000"/>
          <w:szCs w:val="24"/>
          <w:lang w:eastAsia="en-NZ"/>
        </w:rPr>
        <w:t>.</w:t>
      </w:r>
      <w:r w:rsidR="00D20C25">
        <w:rPr>
          <w:rFonts w:ascii="Calibri" w:eastAsia="Times New Roman" w:hAnsi="Calibri" w:cs="Times New Roman"/>
          <w:color w:val="000000"/>
          <w:szCs w:val="24"/>
          <w:lang w:eastAsia="en-NZ"/>
        </w:rPr>
        <w:t xml:space="preserve"> For the purpose of the below diagram the x direction </w:t>
      </w:r>
      <w:r w:rsidR="00BA18BB">
        <w:rPr>
          <w:rFonts w:ascii="Calibri" w:eastAsia="Times New Roman" w:hAnsi="Calibri" w:cs="Times New Roman"/>
          <w:color w:val="000000"/>
          <w:szCs w:val="24"/>
          <w:lang w:eastAsia="en-NZ"/>
        </w:rPr>
        <w:t>kernel</w:t>
      </w:r>
      <w:r w:rsidR="001F123D">
        <w:rPr>
          <w:rFonts w:ascii="Calibri" w:eastAsia="Times New Roman" w:hAnsi="Calibri" w:cs="Times New Roman"/>
          <w:color w:val="000000"/>
          <w:szCs w:val="24"/>
          <w:lang w:eastAsia="en-NZ"/>
        </w:rPr>
        <w:t xml:space="preserve"> of the </w:t>
      </w:r>
      <w:r w:rsidR="00BA18BB">
        <w:rPr>
          <w:rFonts w:ascii="Calibri" w:eastAsia="Times New Roman" w:hAnsi="Calibri" w:cs="Times New Roman"/>
          <w:color w:val="000000"/>
          <w:szCs w:val="24"/>
          <w:lang w:eastAsia="en-NZ"/>
        </w:rPr>
        <w:t>Sobel</w:t>
      </w:r>
      <w:r w:rsidR="001F123D">
        <w:rPr>
          <w:rFonts w:ascii="Calibri" w:eastAsia="Times New Roman" w:hAnsi="Calibri" w:cs="Times New Roman"/>
          <w:color w:val="000000"/>
          <w:szCs w:val="24"/>
          <w:lang w:eastAsia="en-NZ"/>
        </w:rPr>
        <w:t xml:space="preserve"> operator has been used</w:t>
      </w:r>
      <w:r w:rsidR="001371C3">
        <w:rPr>
          <w:rFonts w:ascii="Calibri" w:eastAsia="Times New Roman" w:hAnsi="Calibri" w:cs="Times New Roman"/>
          <w:color w:val="000000"/>
          <w:szCs w:val="24"/>
          <w:lang w:eastAsia="en-NZ"/>
        </w:rPr>
        <w:t xml:space="preserve"> and a thresholding value of eight</w:t>
      </w:r>
      <w:r w:rsidR="00D20C25">
        <w:rPr>
          <w:rFonts w:ascii="Calibri" w:eastAsia="Times New Roman" w:hAnsi="Calibri" w:cs="Times New Roman"/>
          <w:color w:val="000000"/>
          <w:szCs w:val="24"/>
          <w:lang w:eastAsia="en-NZ"/>
        </w:rPr>
        <w:t>.</w:t>
      </w:r>
      <w:r w:rsidR="005D44FF">
        <w:rPr>
          <w:rFonts w:ascii="Calibri" w:eastAsia="Times New Roman" w:hAnsi="Calibri" w:cs="Times New Roman"/>
          <w:color w:val="000000"/>
          <w:szCs w:val="24"/>
          <w:lang w:eastAsia="en-NZ"/>
        </w:rPr>
        <w:t xml:space="preserve"> </w:t>
      </w:r>
      <w:r w:rsidR="005A73EE">
        <w:rPr>
          <w:rFonts w:ascii="Calibri" w:eastAsia="Times New Roman" w:hAnsi="Calibri" w:cs="Times New Roman"/>
          <w:color w:val="000000"/>
          <w:szCs w:val="24"/>
          <w:lang w:eastAsia="en-NZ"/>
        </w:rPr>
        <w:br/>
      </w:r>
      <w:r w:rsidR="000D4D13">
        <w:rPr>
          <w:rFonts w:ascii="Calibri" w:eastAsia="Times New Roman" w:hAnsi="Calibri" w:cs="Times New Roman"/>
          <w:color w:val="000000"/>
          <w:szCs w:val="24"/>
          <w:lang w:eastAsia="en-NZ"/>
        </w:rPr>
        <w:br/>
      </w:r>
      <m:oMathPara>
        <m:oMath>
          <m:r>
            <m:rPr>
              <m:sty m:val="p"/>
            </m:rPr>
            <w:rPr>
              <w:rFonts w:ascii="Cambria Math" w:eastAsia="Times New Roman" w:hAnsi="Cambria Math" w:cs="Times New Roman"/>
              <w:noProof/>
              <w:color w:val="000000"/>
              <w:szCs w:val="24"/>
              <w:lang w:eastAsia="en-NZ"/>
            </w:rPr>
            <w:drawing>
              <wp:inline distT="0" distB="0" distL="0" distR="0" wp14:anchorId="21DB49C6" wp14:editId="74A9E5E7">
                <wp:extent cx="1901952" cy="97482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1969" cy="974837"/>
                        </a:xfrm>
                        <a:prstGeom prst="rect">
                          <a:avLst/>
                        </a:prstGeom>
                        <a:noFill/>
                        <a:ln>
                          <a:noFill/>
                        </a:ln>
                      </pic:spPr>
                    </pic:pic>
                  </a:graphicData>
                </a:graphic>
              </wp:inline>
            </w:drawing>
          </m:r>
        </m:oMath>
      </m:oMathPara>
    </w:p>
    <w:p w:rsidR="00A1156B" w:rsidRPr="0041113E" w:rsidRDefault="0041113E" w:rsidP="005A73EE">
      <w:pPr>
        <w:pStyle w:val="Caption"/>
        <w:jc w:val="center"/>
        <w:rPr>
          <w:rFonts w:ascii="Calibri" w:eastAsia="Times New Roman" w:hAnsi="Calibri" w:cs="Times New Roman"/>
          <w:color w:val="000000"/>
          <w:szCs w:val="24"/>
          <w:lang w:eastAsia="en-NZ"/>
        </w:rPr>
      </w:pPr>
      <w:bookmarkStart w:id="3" w:name="_Ref366514434"/>
      <w:r>
        <w:t xml:space="preserve">Figure </w:t>
      </w:r>
      <w:fldSimple w:instr=" SEQ Figure \* ARABIC ">
        <w:r>
          <w:rPr>
            <w:noProof/>
          </w:rPr>
          <w:t>3</w:t>
        </w:r>
      </w:fldSimple>
      <w:bookmarkEnd w:id="3"/>
      <w:r>
        <w:t xml:space="preserve"> - Example of Genetic Representation of Sobel </w:t>
      </w:r>
      <w:r w:rsidR="0007069A">
        <w:t>O</w:t>
      </w:r>
      <w:r>
        <w:t xml:space="preserve">perator and </w:t>
      </w:r>
      <w:r w:rsidR="005A73EE">
        <w:t>Threshold</w:t>
      </w:r>
      <w:r>
        <w:t xml:space="preserve"> Value.</w:t>
      </w:r>
    </w:p>
    <w:p w:rsidR="00125100" w:rsidRPr="00125100" w:rsidRDefault="00125100" w:rsidP="00125100">
      <w:pPr>
        <w:spacing w:line="240" w:lineRule="auto"/>
        <w:rPr>
          <w:rFonts w:ascii="Times New Roman" w:eastAsia="Times New Roman" w:hAnsi="Times New Roman" w:cs="Times New Roman"/>
          <w:szCs w:val="24"/>
          <w:lang w:eastAsia="en-NZ"/>
        </w:rPr>
      </w:pPr>
      <w:r w:rsidRPr="00125100">
        <w:rPr>
          <w:rFonts w:ascii="Calibri" w:eastAsia="Times New Roman" w:hAnsi="Calibri" w:cs="Times New Roman"/>
          <w:color w:val="000000"/>
          <w:szCs w:val="24"/>
          <w:lang w:eastAsia="en-NZ"/>
        </w:rPr>
        <w:lastRenderedPageBreak/>
        <w:t>All edge detection methods can be represented as two operation matrices. It is straightforward to construct a genetic representation of an edge detection method where these matrices are kept as a fixed size. A</w:t>
      </w:r>
      <w:r w:rsidR="00A132AB">
        <w:rPr>
          <w:rFonts w:ascii="Calibri" w:eastAsia="Times New Roman" w:hAnsi="Calibri" w:cs="Times New Roman"/>
          <w:color w:val="000000"/>
          <w:szCs w:val="24"/>
          <w:lang w:eastAsia="en-NZ"/>
        </w:rPr>
        <w:t xml:space="preserve"> 1D</w:t>
      </w:r>
      <w:r w:rsidRPr="00125100">
        <w:rPr>
          <w:rFonts w:ascii="Calibri" w:eastAsia="Times New Roman" w:hAnsi="Calibri" w:cs="Times New Roman"/>
          <w:color w:val="000000"/>
          <w:szCs w:val="24"/>
          <w:lang w:eastAsia="en-NZ"/>
        </w:rPr>
        <w:t xml:space="preserve"> number </w:t>
      </w:r>
      <w:r w:rsidR="0067510E">
        <w:rPr>
          <w:rFonts w:ascii="Calibri" w:eastAsia="Times New Roman" w:hAnsi="Calibri" w:cs="Times New Roman"/>
          <w:color w:val="000000"/>
          <w:szCs w:val="24"/>
          <w:lang w:eastAsia="en-NZ"/>
        </w:rPr>
        <w:t>array</w:t>
      </w:r>
      <w:r w:rsidRPr="00125100">
        <w:rPr>
          <w:rFonts w:ascii="Calibri" w:eastAsia="Times New Roman" w:hAnsi="Calibri" w:cs="Times New Roman"/>
          <w:color w:val="000000"/>
          <w:szCs w:val="24"/>
          <w:lang w:eastAsia="en-NZ"/>
        </w:rPr>
        <w:t xml:space="preserve"> can be made directly from the </w:t>
      </w:r>
      <w:r w:rsidR="00674AF5" w:rsidRPr="00125100">
        <w:rPr>
          <w:rFonts w:ascii="Calibri" w:eastAsia="Times New Roman" w:hAnsi="Calibri" w:cs="Times New Roman"/>
          <w:color w:val="000000"/>
          <w:szCs w:val="24"/>
          <w:lang w:eastAsia="en-NZ"/>
        </w:rPr>
        <w:t>matrices which make</w:t>
      </w:r>
      <w:r w:rsidRPr="00125100">
        <w:rPr>
          <w:rFonts w:ascii="Calibri" w:eastAsia="Times New Roman" w:hAnsi="Calibri" w:cs="Times New Roman"/>
          <w:color w:val="000000"/>
          <w:szCs w:val="24"/>
          <w:lang w:eastAsia="en-NZ"/>
        </w:rPr>
        <w:t xml:space="preserve"> crossover and mutation trivial to carry out</w:t>
      </w:r>
      <w:r w:rsidR="003A0F22">
        <w:rPr>
          <w:rFonts w:ascii="Calibri" w:eastAsia="Times New Roman" w:hAnsi="Calibri" w:cs="Times New Roman"/>
          <w:color w:val="000000"/>
          <w:szCs w:val="24"/>
          <w:lang w:eastAsia="en-NZ"/>
        </w:rPr>
        <w:t>, see</w:t>
      </w:r>
      <w:bookmarkStart w:id="4" w:name="_GoBack"/>
      <w:bookmarkEnd w:id="4"/>
      <w:r w:rsidR="00171701">
        <w:rPr>
          <w:rFonts w:ascii="Calibri" w:eastAsia="Times New Roman" w:hAnsi="Calibri" w:cs="Times New Roman"/>
          <w:color w:val="000000"/>
          <w:szCs w:val="24"/>
          <w:lang w:eastAsia="en-NZ"/>
        </w:rPr>
        <w:t xml:space="preserve"> </w:t>
      </w:r>
      <w:r w:rsidR="00171701">
        <w:rPr>
          <w:rFonts w:ascii="Calibri" w:eastAsia="Times New Roman" w:hAnsi="Calibri" w:cs="Times New Roman"/>
          <w:color w:val="000000"/>
          <w:szCs w:val="24"/>
          <w:lang w:eastAsia="en-NZ"/>
        </w:rPr>
        <w:fldChar w:fldCharType="begin"/>
      </w:r>
      <w:r w:rsidR="00171701">
        <w:rPr>
          <w:rFonts w:ascii="Calibri" w:eastAsia="Times New Roman" w:hAnsi="Calibri" w:cs="Times New Roman"/>
          <w:color w:val="000000"/>
          <w:szCs w:val="24"/>
          <w:lang w:eastAsia="en-NZ"/>
        </w:rPr>
        <w:instrText xml:space="preserve"> REF _Ref366514434 \h </w:instrText>
      </w:r>
      <w:r w:rsidR="00171701">
        <w:rPr>
          <w:rFonts w:ascii="Calibri" w:eastAsia="Times New Roman" w:hAnsi="Calibri" w:cs="Times New Roman"/>
          <w:color w:val="000000"/>
          <w:szCs w:val="24"/>
          <w:lang w:eastAsia="en-NZ"/>
        </w:rPr>
      </w:r>
      <w:r w:rsidR="00171701">
        <w:rPr>
          <w:rFonts w:ascii="Calibri" w:eastAsia="Times New Roman" w:hAnsi="Calibri" w:cs="Times New Roman"/>
          <w:color w:val="000000"/>
          <w:szCs w:val="24"/>
          <w:lang w:eastAsia="en-NZ"/>
        </w:rPr>
        <w:fldChar w:fldCharType="separate"/>
      </w:r>
      <w:r w:rsidR="00171701">
        <w:t xml:space="preserve">Figure </w:t>
      </w:r>
      <w:r w:rsidR="00171701">
        <w:rPr>
          <w:noProof/>
        </w:rPr>
        <w:t>3</w:t>
      </w:r>
      <w:r w:rsidR="00171701">
        <w:rPr>
          <w:rFonts w:ascii="Calibri" w:eastAsia="Times New Roman" w:hAnsi="Calibri" w:cs="Times New Roman"/>
          <w:color w:val="000000"/>
          <w:szCs w:val="24"/>
          <w:lang w:eastAsia="en-NZ"/>
        </w:rPr>
        <w:fldChar w:fldCharType="end"/>
      </w:r>
      <w:r w:rsidRPr="00125100">
        <w:rPr>
          <w:rFonts w:ascii="Calibri" w:eastAsia="Times New Roman" w:hAnsi="Calibri" w:cs="Times New Roman"/>
          <w:color w:val="000000"/>
          <w:szCs w:val="24"/>
          <w:lang w:eastAsia="en-NZ"/>
        </w:rPr>
        <w:t>. However, if these matrices are variable length crossover is far more difficult. One aspect of the project will be looking into crossover of different size matrices to see if a novel method of doing this can be determined.</w:t>
      </w:r>
    </w:p>
    <w:p w:rsidR="00125100" w:rsidRPr="00125100" w:rsidRDefault="00125100" w:rsidP="00125100">
      <w:pPr>
        <w:spacing w:line="240" w:lineRule="auto"/>
        <w:rPr>
          <w:rFonts w:ascii="Times New Roman" w:eastAsia="Times New Roman" w:hAnsi="Times New Roman" w:cs="Times New Roman"/>
          <w:szCs w:val="24"/>
          <w:lang w:eastAsia="en-NZ"/>
        </w:rPr>
      </w:pPr>
      <w:r w:rsidRPr="00125100">
        <w:rPr>
          <w:rFonts w:ascii="Calibri" w:eastAsia="Times New Roman" w:hAnsi="Calibri" w:cs="Times New Roman"/>
          <w:color w:val="000000"/>
          <w:szCs w:val="24"/>
          <w:lang w:eastAsia="en-NZ"/>
        </w:rPr>
        <w:t>There are a range of performance indicators which, by appropriate weighting and combining, can be used to calculate a fitness value for a given solution. Processing requirements can be measured, with a lower processing time being preferred. Similarity of the solution output image to the ideal output image can be measured by finding the point of highest correlation, where a higher correlation value at this point is preferred. The displacement of this point from the ideal image is also a performance measure, with no displacement being optimal. Any image repetition can be measured using other points of high correlation, with less image repetition being preferred.</w:t>
      </w:r>
    </w:p>
    <w:p w:rsidR="00BB3E90" w:rsidRDefault="00125100" w:rsidP="00125100">
      <w:pPr>
        <w:spacing w:line="240" w:lineRule="auto"/>
        <w:rPr>
          <w:rFonts w:ascii="Calibri" w:eastAsia="Times New Roman" w:hAnsi="Calibri" w:cs="Times New Roman"/>
          <w:color w:val="000000"/>
          <w:szCs w:val="24"/>
          <w:lang w:eastAsia="en-NZ"/>
        </w:rPr>
      </w:pPr>
      <w:r w:rsidRPr="00125100">
        <w:rPr>
          <w:rFonts w:ascii="Calibri" w:eastAsia="Times New Roman" w:hAnsi="Calibri" w:cs="Times New Roman"/>
          <w:color w:val="000000"/>
          <w:szCs w:val="24"/>
          <w:lang w:eastAsia="en-NZ"/>
        </w:rPr>
        <w:t>In order to construct an optimal image, an image of only edges will be created. This can then be filled in appropriately to generate the input image. The only-edge image can then be compared to outputs of edge detection attempts to determine how good they are.</w:t>
      </w:r>
      <w:r w:rsidR="00BB3E90">
        <w:rPr>
          <w:rFonts w:ascii="Calibri" w:eastAsia="Times New Roman" w:hAnsi="Calibri" w:cs="Times New Roman"/>
          <w:color w:val="000000"/>
          <w:szCs w:val="24"/>
          <w:lang w:eastAsia="en-NZ"/>
        </w:rPr>
        <w:t xml:space="preserve"> </w:t>
      </w:r>
      <w:r w:rsidR="002B3F4B">
        <w:rPr>
          <w:rFonts w:ascii="Calibri" w:eastAsia="Times New Roman" w:hAnsi="Calibri" w:cs="Times New Roman"/>
          <w:color w:val="000000"/>
          <w:szCs w:val="24"/>
          <w:lang w:eastAsia="en-NZ"/>
        </w:rPr>
        <w:t xml:space="preserve">Another important performance measure of an edge detector is its robustness to noise. To factor this in to the fitness fucntion similar images to those shown below will also have noise introduced to them </w:t>
      </w:r>
      <w:r w:rsidR="00BC629B">
        <w:rPr>
          <w:rFonts w:ascii="Calibri" w:eastAsia="Times New Roman" w:hAnsi="Calibri" w:cs="Times New Roman"/>
          <w:color w:val="000000"/>
          <w:szCs w:val="24"/>
          <w:lang w:eastAsia="en-NZ"/>
        </w:rPr>
        <w:t>and again</w:t>
      </w:r>
      <w:r w:rsidR="002B3F4B">
        <w:rPr>
          <w:rFonts w:ascii="Calibri" w:eastAsia="Times New Roman" w:hAnsi="Calibri" w:cs="Times New Roman"/>
          <w:color w:val="000000"/>
          <w:szCs w:val="24"/>
          <w:lang w:eastAsia="en-NZ"/>
        </w:rPr>
        <w:t xml:space="preserve"> be compared to the ideal output.</w:t>
      </w:r>
    </w:p>
    <w:p w:rsidR="00D37F0E" w:rsidRDefault="00D37F0E" w:rsidP="00125100">
      <w:pPr>
        <w:spacing w:line="240" w:lineRule="auto"/>
        <w:rPr>
          <w:rFonts w:ascii="Calibri" w:eastAsia="Times New Roman" w:hAnsi="Calibri" w:cs="Times New Roman"/>
          <w:color w:val="000000"/>
          <w:szCs w:val="24"/>
          <w:lang w:eastAsia="en-NZ"/>
        </w:rPr>
      </w:pPr>
    </w:p>
    <w:p w:rsidR="00125100" w:rsidRPr="00125100" w:rsidRDefault="00125100" w:rsidP="00125100">
      <w:pPr>
        <w:spacing w:line="240" w:lineRule="auto"/>
        <w:rPr>
          <w:rFonts w:ascii="Times New Roman" w:eastAsia="Times New Roman" w:hAnsi="Times New Roman" w:cs="Times New Roman"/>
          <w:szCs w:val="24"/>
          <w:lang w:eastAsia="en-NZ"/>
        </w:rPr>
      </w:pPr>
      <w:r>
        <w:rPr>
          <w:rFonts w:ascii="Times New Roman" w:eastAsia="Times New Roman" w:hAnsi="Times New Roman" w:cs="Times New Roman"/>
          <w:noProof/>
          <w:szCs w:val="24"/>
          <w:lang w:eastAsia="en-NZ"/>
        </w:rPr>
        <w:drawing>
          <wp:inline distT="0" distB="0" distL="0" distR="0">
            <wp:extent cx="1896745" cy="1433195"/>
            <wp:effectExtent l="0" t="0" r="8255" b="0"/>
            <wp:docPr id="2" name="Picture 2" descr="https://lh6.googleusercontent.com/rDLuSwsW8oetSaBehwxsb3QN-BTNyq0csRyC3B0g53WOPK6ca93p3gSfoXS9hjG8klwb3jRfRqy05Vht3qf0DlIZuhw_J5Hi1aSLs5wG4FTLhVhYTIyVHQ3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DLuSwsW8oetSaBehwxsb3QN-BTNyq0csRyC3B0g53WOPK6ca93p3gSfoXS9hjG8klwb3jRfRqy05Vht3qf0DlIZuhw_J5Hi1aSLs5wG4FTLhVhYTIyVHQ3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6745" cy="1433195"/>
                    </a:xfrm>
                    <a:prstGeom prst="rect">
                      <a:avLst/>
                    </a:prstGeom>
                    <a:noFill/>
                    <a:ln>
                      <a:noFill/>
                    </a:ln>
                  </pic:spPr>
                </pic:pic>
              </a:graphicData>
            </a:graphic>
          </wp:inline>
        </w:drawing>
      </w:r>
      <w:r>
        <w:rPr>
          <w:rFonts w:ascii="Times New Roman" w:eastAsia="Times New Roman" w:hAnsi="Times New Roman" w:cs="Times New Roman"/>
          <w:noProof/>
          <w:szCs w:val="24"/>
          <w:lang w:eastAsia="en-NZ"/>
        </w:rPr>
        <w:drawing>
          <wp:inline distT="0" distB="0" distL="0" distR="0">
            <wp:extent cx="1896745" cy="1433195"/>
            <wp:effectExtent l="0" t="0" r="8255" b="0"/>
            <wp:docPr id="1" name="Picture 1" descr="https://lh3.googleusercontent.com/xU_8YyeVr90IBtnY3rIRYTF7Wrv-6nXDu3wgniMJtZMnYHId6Yt2TfF_nGX918g3SGKowIA1wjs54288GQU1fs4uVkAfSksZwVgPBUEy2S37xkf34BnX1nX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U_8YyeVr90IBtnY3rIRYTF7Wrv-6nXDu3wgniMJtZMnYHId6Yt2TfF_nGX918g3SGKowIA1wjs54288GQU1fs4uVkAfSksZwVgPBUEy2S37xkf34BnX1nX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6745" cy="1433195"/>
                    </a:xfrm>
                    <a:prstGeom prst="rect">
                      <a:avLst/>
                    </a:prstGeom>
                    <a:noFill/>
                    <a:ln>
                      <a:noFill/>
                    </a:ln>
                  </pic:spPr>
                </pic:pic>
              </a:graphicData>
            </a:graphic>
          </wp:inline>
        </w:drawing>
      </w:r>
    </w:p>
    <w:p w:rsidR="008828C3" w:rsidRDefault="008828C3"/>
    <w:p w:rsidR="00FA1A8D" w:rsidRDefault="00FA1A8D" w:rsidP="00FA1A8D">
      <w:pPr>
        <w:pStyle w:val="Heading1"/>
      </w:pPr>
      <w:r>
        <w:t>REFERENCES</w:t>
      </w:r>
    </w:p>
    <w:p w:rsidR="0021307D" w:rsidRDefault="0021307D" w:rsidP="00F9527A"/>
    <w:p w:rsidR="00CA0174" w:rsidRPr="00F9527A" w:rsidRDefault="006D1DCB" w:rsidP="00F9527A">
      <w:r>
        <w:rPr>
          <w:rFonts w:ascii="Arial" w:hAnsi="Arial" w:cs="Arial"/>
          <w:color w:val="222222"/>
          <w:sz w:val="20"/>
          <w:szCs w:val="20"/>
          <w:shd w:val="clear" w:color="auto" w:fill="FFFFFF"/>
        </w:rPr>
        <w:t xml:space="preserve">[1] </w:t>
      </w:r>
      <w:r w:rsidR="00CA0174">
        <w:rPr>
          <w:rFonts w:ascii="Arial" w:hAnsi="Arial" w:cs="Arial"/>
          <w:color w:val="222222"/>
          <w:sz w:val="20"/>
          <w:szCs w:val="20"/>
          <w:shd w:val="clear" w:color="auto" w:fill="FFFFFF"/>
        </w:rPr>
        <w:t>Lee, M. K., Leung, S. W., Pun, T. L., Cheung, H. L., &amp; Lee, A. M. (2000). Edge detection by genetic algorithm. In</w:t>
      </w:r>
      <w:r w:rsidR="00CA0174">
        <w:rPr>
          <w:rStyle w:val="apple-converted-space"/>
          <w:rFonts w:ascii="Arial" w:hAnsi="Arial" w:cs="Arial"/>
          <w:color w:val="222222"/>
          <w:sz w:val="20"/>
          <w:szCs w:val="20"/>
          <w:shd w:val="clear" w:color="auto" w:fill="FFFFFF"/>
        </w:rPr>
        <w:t> </w:t>
      </w:r>
      <w:r w:rsidR="00CA0174">
        <w:rPr>
          <w:rFonts w:ascii="Arial" w:hAnsi="Arial" w:cs="Arial"/>
          <w:i/>
          <w:iCs/>
          <w:color w:val="222222"/>
          <w:sz w:val="20"/>
          <w:szCs w:val="20"/>
          <w:shd w:val="clear" w:color="auto" w:fill="FFFFFF"/>
        </w:rPr>
        <w:t>Image Processing, 2000. Proceedings. 2000 International Conference on</w:t>
      </w:r>
      <w:r w:rsidR="00CA0174">
        <w:rPr>
          <w:rStyle w:val="apple-converted-space"/>
          <w:rFonts w:ascii="Arial" w:hAnsi="Arial" w:cs="Arial"/>
          <w:color w:val="222222"/>
          <w:sz w:val="20"/>
          <w:szCs w:val="20"/>
          <w:shd w:val="clear" w:color="auto" w:fill="FFFFFF"/>
        </w:rPr>
        <w:t> </w:t>
      </w:r>
      <w:r w:rsidR="00CA0174">
        <w:rPr>
          <w:rFonts w:ascii="Arial" w:hAnsi="Arial" w:cs="Arial"/>
          <w:color w:val="222222"/>
          <w:sz w:val="20"/>
          <w:szCs w:val="20"/>
          <w:shd w:val="clear" w:color="auto" w:fill="FFFFFF"/>
        </w:rPr>
        <w:t>(Vol. 1, pp. 478-480). IEEE.</w:t>
      </w:r>
    </w:p>
    <w:sectPr w:rsidR="00CA0174" w:rsidRPr="00F9527A" w:rsidSect="00074717">
      <w:type w:val="nextColumn"/>
      <w:pgSz w:w="11906" w:h="16838"/>
      <w:pgMar w:top="1134"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E46" w:rsidRDefault="00D21E46" w:rsidP="000D2DBC">
      <w:pPr>
        <w:spacing w:after="0" w:line="240" w:lineRule="auto"/>
      </w:pPr>
      <w:r>
        <w:separator/>
      </w:r>
    </w:p>
    <w:p w:rsidR="00D21E46" w:rsidRDefault="00D21E46"/>
  </w:endnote>
  <w:endnote w:type="continuationSeparator" w:id="0">
    <w:p w:rsidR="00D21E46" w:rsidRDefault="00D21E46" w:rsidP="000D2DBC">
      <w:pPr>
        <w:spacing w:after="0" w:line="240" w:lineRule="auto"/>
      </w:pPr>
      <w:r>
        <w:continuationSeparator/>
      </w:r>
    </w:p>
    <w:p w:rsidR="00D21E46" w:rsidRDefault="00D21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2975028"/>
      <w:docPartObj>
        <w:docPartGallery w:val="Page Numbers (Bottom of Page)"/>
        <w:docPartUnique/>
      </w:docPartObj>
    </w:sdtPr>
    <w:sdtEndPr>
      <w:rPr>
        <w:color w:val="808080" w:themeColor="background1" w:themeShade="80"/>
        <w:spacing w:val="60"/>
      </w:rPr>
    </w:sdtEndPr>
    <w:sdtContent>
      <w:p w:rsidR="00D21E46" w:rsidRDefault="00D21E46" w:rsidP="005F43A5">
        <w:pPr>
          <w:pStyle w:val="Footer"/>
          <w:pBdr>
            <w:top w:val="single" w:sz="4" w:space="1" w:color="D9D9D9" w:themeColor="background1" w:themeShade="D9"/>
          </w:pBdr>
          <w:jc w:val="right"/>
          <w:rPr>
            <w:color w:val="808080" w:themeColor="background1" w:themeShade="80"/>
            <w:spacing w:val="60"/>
          </w:rPr>
        </w:pPr>
      </w:p>
      <w:p w:rsidR="00D21E46" w:rsidRDefault="00D21E46" w:rsidP="00ED0345">
        <w:pPr>
          <w:pStyle w:val="Footer"/>
          <w:pBdr>
            <w:top w:val="single" w:sz="4" w:space="1" w:color="D9D9D9" w:themeColor="background1" w:themeShade="D9"/>
          </w:pBdr>
          <w:jc w:val="right"/>
          <w:rPr>
            <w:color w:val="808080" w:themeColor="background1" w:themeShade="80"/>
            <w:spacing w:val="60"/>
          </w:rPr>
        </w:pPr>
      </w:p>
      <w:p w:rsidR="00D21E46" w:rsidRPr="00ED0345" w:rsidRDefault="003A0F22" w:rsidP="00ED0345">
        <w:pPr>
          <w:pStyle w:val="Footer"/>
          <w:pBdr>
            <w:top w:val="single" w:sz="4" w:space="1" w:color="D9D9D9" w:themeColor="background1" w:themeShade="D9"/>
          </w:pBdr>
          <w:jc w:val="right"/>
          <w:rPr>
            <w:color w:val="808080" w:themeColor="background1" w:themeShade="80"/>
            <w:spacing w:val="60"/>
          </w:rP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E46" w:rsidRDefault="00D21E46" w:rsidP="000D2DBC">
      <w:pPr>
        <w:spacing w:after="0" w:line="240" w:lineRule="auto"/>
      </w:pPr>
      <w:r>
        <w:separator/>
      </w:r>
    </w:p>
    <w:p w:rsidR="00D21E46" w:rsidRDefault="00D21E46"/>
  </w:footnote>
  <w:footnote w:type="continuationSeparator" w:id="0">
    <w:p w:rsidR="00D21E46" w:rsidRDefault="00D21E46" w:rsidP="000D2DBC">
      <w:pPr>
        <w:spacing w:after="0" w:line="240" w:lineRule="auto"/>
      </w:pPr>
      <w:r>
        <w:continuationSeparator/>
      </w:r>
    </w:p>
    <w:p w:rsidR="00D21E46" w:rsidRDefault="00D21E4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96D66"/>
    <w:multiLevelType w:val="hybridMultilevel"/>
    <w:tmpl w:val="851E5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C193F"/>
    <w:multiLevelType w:val="hybridMultilevel"/>
    <w:tmpl w:val="83BEA1E8"/>
    <w:lvl w:ilvl="0" w:tplc="88EA1F48">
      <w:numFmt w:val="bullet"/>
      <w:lvlText w:val="-"/>
      <w:lvlJc w:val="left"/>
      <w:pPr>
        <w:ind w:left="360" w:hanging="360"/>
      </w:pPr>
      <w:rPr>
        <w:rFonts w:ascii="Calibri" w:eastAsiaTheme="minorEastAsia" w:hAnsi="Calibri" w:cstheme="minorBid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nsid w:val="197E3F29"/>
    <w:multiLevelType w:val="hybridMultilevel"/>
    <w:tmpl w:val="93E08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B1651"/>
    <w:multiLevelType w:val="hybridMultilevel"/>
    <w:tmpl w:val="BEE27DD2"/>
    <w:lvl w:ilvl="0" w:tplc="1B4CA044">
      <w:numFmt w:val="bullet"/>
      <w:lvlText w:val="-"/>
      <w:lvlJc w:val="left"/>
      <w:pPr>
        <w:ind w:left="720" w:hanging="360"/>
      </w:pPr>
      <w:rPr>
        <w:rFonts w:ascii="Calibri" w:eastAsiaTheme="minorEastAsia"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6BF7CB8"/>
    <w:multiLevelType w:val="multilevel"/>
    <w:tmpl w:val="4BC41A2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9E0924"/>
    <w:multiLevelType w:val="hybridMultilevel"/>
    <w:tmpl w:val="D8C0BB9E"/>
    <w:lvl w:ilvl="0" w:tplc="0FC2CE26">
      <w:start w:val="1"/>
      <w:numFmt w:val="bullet"/>
      <w:lvlText w:val="•"/>
      <w:lvlJc w:val="left"/>
      <w:pPr>
        <w:tabs>
          <w:tab w:val="num" w:pos="720"/>
        </w:tabs>
        <w:ind w:left="720" w:hanging="360"/>
      </w:pPr>
      <w:rPr>
        <w:rFonts w:ascii="Arial" w:hAnsi="Arial" w:hint="default"/>
      </w:rPr>
    </w:lvl>
    <w:lvl w:ilvl="1" w:tplc="1756C3C0" w:tentative="1">
      <w:start w:val="1"/>
      <w:numFmt w:val="bullet"/>
      <w:lvlText w:val="•"/>
      <w:lvlJc w:val="left"/>
      <w:pPr>
        <w:tabs>
          <w:tab w:val="num" w:pos="1440"/>
        </w:tabs>
        <w:ind w:left="1440" w:hanging="360"/>
      </w:pPr>
      <w:rPr>
        <w:rFonts w:ascii="Arial" w:hAnsi="Arial" w:hint="default"/>
      </w:rPr>
    </w:lvl>
    <w:lvl w:ilvl="2" w:tplc="4E3825DC" w:tentative="1">
      <w:start w:val="1"/>
      <w:numFmt w:val="bullet"/>
      <w:lvlText w:val="•"/>
      <w:lvlJc w:val="left"/>
      <w:pPr>
        <w:tabs>
          <w:tab w:val="num" w:pos="2160"/>
        </w:tabs>
        <w:ind w:left="2160" w:hanging="360"/>
      </w:pPr>
      <w:rPr>
        <w:rFonts w:ascii="Arial" w:hAnsi="Arial" w:hint="default"/>
      </w:rPr>
    </w:lvl>
    <w:lvl w:ilvl="3" w:tplc="AFD6392C" w:tentative="1">
      <w:start w:val="1"/>
      <w:numFmt w:val="bullet"/>
      <w:lvlText w:val="•"/>
      <w:lvlJc w:val="left"/>
      <w:pPr>
        <w:tabs>
          <w:tab w:val="num" w:pos="2880"/>
        </w:tabs>
        <w:ind w:left="2880" w:hanging="360"/>
      </w:pPr>
      <w:rPr>
        <w:rFonts w:ascii="Arial" w:hAnsi="Arial" w:hint="default"/>
      </w:rPr>
    </w:lvl>
    <w:lvl w:ilvl="4" w:tplc="C80AE574" w:tentative="1">
      <w:start w:val="1"/>
      <w:numFmt w:val="bullet"/>
      <w:lvlText w:val="•"/>
      <w:lvlJc w:val="left"/>
      <w:pPr>
        <w:tabs>
          <w:tab w:val="num" w:pos="3600"/>
        </w:tabs>
        <w:ind w:left="3600" w:hanging="360"/>
      </w:pPr>
      <w:rPr>
        <w:rFonts w:ascii="Arial" w:hAnsi="Arial" w:hint="default"/>
      </w:rPr>
    </w:lvl>
    <w:lvl w:ilvl="5" w:tplc="3692CB36" w:tentative="1">
      <w:start w:val="1"/>
      <w:numFmt w:val="bullet"/>
      <w:lvlText w:val="•"/>
      <w:lvlJc w:val="left"/>
      <w:pPr>
        <w:tabs>
          <w:tab w:val="num" w:pos="4320"/>
        </w:tabs>
        <w:ind w:left="4320" w:hanging="360"/>
      </w:pPr>
      <w:rPr>
        <w:rFonts w:ascii="Arial" w:hAnsi="Arial" w:hint="default"/>
      </w:rPr>
    </w:lvl>
    <w:lvl w:ilvl="6" w:tplc="95E4E8BE" w:tentative="1">
      <w:start w:val="1"/>
      <w:numFmt w:val="bullet"/>
      <w:lvlText w:val="•"/>
      <w:lvlJc w:val="left"/>
      <w:pPr>
        <w:tabs>
          <w:tab w:val="num" w:pos="5040"/>
        </w:tabs>
        <w:ind w:left="5040" w:hanging="360"/>
      </w:pPr>
      <w:rPr>
        <w:rFonts w:ascii="Arial" w:hAnsi="Arial" w:hint="default"/>
      </w:rPr>
    </w:lvl>
    <w:lvl w:ilvl="7" w:tplc="75A4A450" w:tentative="1">
      <w:start w:val="1"/>
      <w:numFmt w:val="bullet"/>
      <w:lvlText w:val="•"/>
      <w:lvlJc w:val="left"/>
      <w:pPr>
        <w:tabs>
          <w:tab w:val="num" w:pos="5760"/>
        </w:tabs>
        <w:ind w:left="5760" w:hanging="360"/>
      </w:pPr>
      <w:rPr>
        <w:rFonts w:ascii="Arial" w:hAnsi="Arial" w:hint="default"/>
      </w:rPr>
    </w:lvl>
    <w:lvl w:ilvl="8" w:tplc="105865D0" w:tentative="1">
      <w:start w:val="1"/>
      <w:numFmt w:val="bullet"/>
      <w:lvlText w:val="•"/>
      <w:lvlJc w:val="left"/>
      <w:pPr>
        <w:tabs>
          <w:tab w:val="num" w:pos="6480"/>
        </w:tabs>
        <w:ind w:left="6480" w:hanging="360"/>
      </w:pPr>
      <w:rPr>
        <w:rFonts w:ascii="Arial" w:hAnsi="Arial" w:hint="default"/>
      </w:rPr>
    </w:lvl>
  </w:abstractNum>
  <w:abstractNum w:abstractNumId="6">
    <w:nsid w:val="3FF54CC6"/>
    <w:multiLevelType w:val="multilevel"/>
    <w:tmpl w:val="B602E9D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42E63F39"/>
    <w:multiLevelType w:val="hybridMultilevel"/>
    <w:tmpl w:val="3DBC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D323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A64483"/>
    <w:multiLevelType w:val="hybridMultilevel"/>
    <w:tmpl w:val="41749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212D9F"/>
    <w:multiLevelType w:val="hybridMultilevel"/>
    <w:tmpl w:val="DDB0507C"/>
    <w:lvl w:ilvl="0" w:tplc="21645446">
      <w:start w:val="1"/>
      <w:numFmt w:val="bullet"/>
      <w:lvlText w:val="•"/>
      <w:lvlJc w:val="left"/>
      <w:pPr>
        <w:tabs>
          <w:tab w:val="num" w:pos="720"/>
        </w:tabs>
        <w:ind w:left="720" w:hanging="360"/>
      </w:pPr>
      <w:rPr>
        <w:rFonts w:ascii="Arial" w:hAnsi="Arial" w:hint="default"/>
      </w:rPr>
    </w:lvl>
    <w:lvl w:ilvl="1" w:tplc="79821650" w:tentative="1">
      <w:start w:val="1"/>
      <w:numFmt w:val="bullet"/>
      <w:lvlText w:val="•"/>
      <w:lvlJc w:val="left"/>
      <w:pPr>
        <w:tabs>
          <w:tab w:val="num" w:pos="1440"/>
        </w:tabs>
        <w:ind w:left="1440" w:hanging="360"/>
      </w:pPr>
      <w:rPr>
        <w:rFonts w:ascii="Arial" w:hAnsi="Arial" w:hint="default"/>
      </w:rPr>
    </w:lvl>
    <w:lvl w:ilvl="2" w:tplc="493261F4" w:tentative="1">
      <w:start w:val="1"/>
      <w:numFmt w:val="bullet"/>
      <w:lvlText w:val="•"/>
      <w:lvlJc w:val="left"/>
      <w:pPr>
        <w:tabs>
          <w:tab w:val="num" w:pos="2160"/>
        </w:tabs>
        <w:ind w:left="2160" w:hanging="360"/>
      </w:pPr>
      <w:rPr>
        <w:rFonts w:ascii="Arial" w:hAnsi="Arial" w:hint="default"/>
      </w:rPr>
    </w:lvl>
    <w:lvl w:ilvl="3" w:tplc="2CDC4348" w:tentative="1">
      <w:start w:val="1"/>
      <w:numFmt w:val="bullet"/>
      <w:lvlText w:val="•"/>
      <w:lvlJc w:val="left"/>
      <w:pPr>
        <w:tabs>
          <w:tab w:val="num" w:pos="2880"/>
        </w:tabs>
        <w:ind w:left="2880" w:hanging="360"/>
      </w:pPr>
      <w:rPr>
        <w:rFonts w:ascii="Arial" w:hAnsi="Arial" w:hint="default"/>
      </w:rPr>
    </w:lvl>
    <w:lvl w:ilvl="4" w:tplc="9ADC859C" w:tentative="1">
      <w:start w:val="1"/>
      <w:numFmt w:val="bullet"/>
      <w:lvlText w:val="•"/>
      <w:lvlJc w:val="left"/>
      <w:pPr>
        <w:tabs>
          <w:tab w:val="num" w:pos="3600"/>
        </w:tabs>
        <w:ind w:left="3600" w:hanging="360"/>
      </w:pPr>
      <w:rPr>
        <w:rFonts w:ascii="Arial" w:hAnsi="Arial" w:hint="default"/>
      </w:rPr>
    </w:lvl>
    <w:lvl w:ilvl="5" w:tplc="24645A28" w:tentative="1">
      <w:start w:val="1"/>
      <w:numFmt w:val="bullet"/>
      <w:lvlText w:val="•"/>
      <w:lvlJc w:val="left"/>
      <w:pPr>
        <w:tabs>
          <w:tab w:val="num" w:pos="4320"/>
        </w:tabs>
        <w:ind w:left="4320" w:hanging="360"/>
      </w:pPr>
      <w:rPr>
        <w:rFonts w:ascii="Arial" w:hAnsi="Arial" w:hint="default"/>
      </w:rPr>
    </w:lvl>
    <w:lvl w:ilvl="6" w:tplc="06F67136" w:tentative="1">
      <w:start w:val="1"/>
      <w:numFmt w:val="bullet"/>
      <w:lvlText w:val="•"/>
      <w:lvlJc w:val="left"/>
      <w:pPr>
        <w:tabs>
          <w:tab w:val="num" w:pos="5040"/>
        </w:tabs>
        <w:ind w:left="5040" w:hanging="360"/>
      </w:pPr>
      <w:rPr>
        <w:rFonts w:ascii="Arial" w:hAnsi="Arial" w:hint="default"/>
      </w:rPr>
    </w:lvl>
    <w:lvl w:ilvl="7" w:tplc="C3D43712" w:tentative="1">
      <w:start w:val="1"/>
      <w:numFmt w:val="bullet"/>
      <w:lvlText w:val="•"/>
      <w:lvlJc w:val="left"/>
      <w:pPr>
        <w:tabs>
          <w:tab w:val="num" w:pos="5760"/>
        </w:tabs>
        <w:ind w:left="5760" w:hanging="360"/>
      </w:pPr>
      <w:rPr>
        <w:rFonts w:ascii="Arial" w:hAnsi="Arial" w:hint="default"/>
      </w:rPr>
    </w:lvl>
    <w:lvl w:ilvl="8" w:tplc="0DE69E54" w:tentative="1">
      <w:start w:val="1"/>
      <w:numFmt w:val="bullet"/>
      <w:lvlText w:val="•"/>
      <w:lvlJc w:val="left"/>
      <w:pPr>
        <w:tabs>
          <w:tab w:val="num" w:pos="6480"/>
        </w:tabs>
        <w:ind w:left="6480" w:hanging="360"/>
      </w:pPr>
      <w:rPr>
        <w:rFonts w:ascii="Arial" w:hAnsi="Arial" w:hint="default"/>
      </w:rPr>
    </w:lvl>
  </w:abstractNum>
  <w:abstractNum w:abstractNumId="11">
    <w:nsid w:val="4BC3459D"/>
    <w:multiLevelType w:val="hybridMultilevel"/>
    <w:tmpl w:val="D68A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20962"/>
    <w:multiLevelType w:val="hybridMultilevel"/>
    <w:tmpl w:val="3A0C2F0A"/>
    <w:lvl w:ilvl="0" w:tplc="E9F27798">
      <w:start w:val="1"/>
      <w:numFmt w:val="bullet"/>
      <w:lvlText w:val="•"/>
      <w:lvlJc w:val="left"/>
      <w:pPr>
        <w:tabs>
          <w:tab w:val="num" w:pos="720"/>
        </w:tabs>
        <w:ind w:left="720" w:hanging="360"/>
      </w:pPr>
      <w:rPr>
        <w:rFonts w:ascii="Arial" w:hAnsi="Arial" w:hint="default"/>
      </w:rPr>
    </w:lvl>
    <w:lvl w:ilvl="1" w:tplc="6B44930C" w:tentative="1">
      <w:start w:val="1"/>
      <w:numFmt w:val="bullet"/>
      <w:lvlText w:val="•"/>
      <w:lvlJc w:val="left"/>
      <w:pPr>
        <w:tabs>
          <w:tab w:val="num" w:pos="1440"/>
        </w:tabs>
        <w:ind w:left="1440" w:hanging="360"/>
      </w:pPr>
      <w:rPr>
        <w:rFonts w:ascii="Arial" w:hAnsi="Arial" w:hint="default"/>
      </w:rPr>
    </w:lvl>
    <w:lvl w:ilvl="2" w:tplc="9C12EF70" w:tentative="1">
      <w:start w:val="1"/>
      <w:numFmt w:val="bullet"/>
      <w:lvlText w:val="•"/>
      <w:lvlJc w:val="left"/>
      <w:pPr>
        <w:tabs>
          <w:tab w:val="num" w:pos="2160"/>
        </w:tabs>
        <w:ind w:left="2160" w:hanging="360"/>
      </w:pPr>
      <w:rPr>
        <w:rFonts w:ascii="Arial" w:hAnsi="Arial" w:hint="default"/>
      </w:rPr>
    </w:lvl>
    <w:lvl w:ilvl="3" w:tplc="3740237A" w:tentative="1">
      <w:start w:val="1"/>
      <w:numFmt w:val="bullet"/>
      <w:lvlText w:val="•"/>
      <w:lvlJc w:val="left"/>
      <w:pPr>
        <w:tabs>
          <w:tab w:val="num" w:pos="2880"/>
        </w:tabs>
        <w:ind w:left="2880" w:hanging="360"/>
      </w:pPr>
      <w:rPr>
        <w:rFonts w:ascii="Arial" w:hAnsi="Arial" w:hint="default"/>
      </w:rPr>
    </w:lvl>
    <w:lvl w:ilvl="4" w:tplc="608AF4D4" w:tentative="1">
      <w:start w:val="1"/>
      <w:numFmt w:val="bullet"/>
      <w:lvlText w:val="•"/>
      <w:lvlJc w:val="left"/>
      <w:pPr>
        <w:tabs>
          <w:tab w:val="num" w:pos="3600"/>
        </w:tabs>
        <w:ind w:left="3600" w:hanging="360"/>
      </w:pPr>
      <w:rPr>
        <w:rFonts w:ascii="Arial" w:hAnsi="Arial" w:hint="default"/>
      </w:rPr>
    </w:lvl>
    <w:lvl w:ilvl="5" w:tplc="08B8C7AE" w:tentative="1">
      <w:start w:val="1"/>
      <w:numFmt w:val="bullet"/>
      <w:lvlText w:val="•"/>
      <w:lvlJc w:val="left"/>
      <w:pPr>
        <w:tabs>
          <w:tab w:val="num" w:pos="4320"/>
        </w:tabs>
        <w:ind w:left="4320" w:hanging="360"/>
      </w:pPr>
      <w:rPr>
        <w:rFonts w:ascii="Arial" w:hAnsi="Arial" w:hint="default"/>
      </w:rPr>
    </w:lvl>
    <w:lvl w:ilvl="6" w:tplc="F03002EA" w:tentative="1">
      <w:start w:val="1"/>
      <w:numFmt w:val="bullet"/>
      <w:lvlText w:val="•"/>
      <w:lvlJc w:val="left"/>
      <w:pPr>
        <w:tabs>
          <w:tab w:val="num" w:pos="5040"/>
        </w:tabs>
        <w:ind w:left="5040" w:hanging="360"/>
      </w:pPr>
      <w:rPr>
        <w:rFonts w:ascii="Arial" w:hAnsi="Arial" w:hint="default"/>
      </w:rPr>
    </w:lvl>
    <w:lvl w:ilvl="7" w:tplc="307A2580" w:tentative="1">
      <w:start w:val="1"/>
      <w:numFmt w:val="bullet"/>
      <w:lvlText w:val="•"/>
      <w:lvlJc w:val="left"/>
      <w:pPr>
        <w:tabs>
          <w:tab w:val="num" w:pos="5760"/>
        </w:tabs>
        <w:ind w:left="5760" w:hanging="360"/>
      </w:pPr>
      <w:rPr>
        <w:rFonts w:ascii="Arial" w:hAnsi="Arial" w:hint="default"/>
      </w:rPr>
    </w:lvl>
    <w:lvl w:ilvl="8" w:tplc="F560EA9A" w:tentative="1">
      <w:start w:val="1"/>
      <w:numFmt w:val="bullet"/>
      <w:lvlText w:val="•"/>
      <w:lvlJc w:val="left"/>
      <w:pPr>
        <w:tabs>
          <w:tab w:val="num" w:pos="6480"/>
        </w:tabs>
        <w:ind w:left="6480" w:hanging="360"/>
      </w:pPr>
      <w:rPr>
        <w:rFonts w:ascii="Arial" w:hAnsi="Arial" w:hint="default"/>
      </w:rPr>
    </w:lvl>
  </w:abstractNum>
  <w:abstractNum w:abstractNumId="13">
    <w:nsid w:val="6B9E4E9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nsid w:val="6DFB77CD"/>
    <w:multiLevelType w:val="hybridMultilevel"/>
    <w:tmpl w:val="50D204FC"/>
    <w:lvl w:ilvl="0" w:tplc="B204F4C4">
      <w:start w:val="1"/>
      <w:numFmt w:val="decimal"/>
      <w:lvlText w:val="%1)"/>
      <w:lvlJc w:val="left"/>
      <w:pPr>
        <w:ind w:left="720" w:hanging="360"/>
      </w:pPr>
      <w:rPr>
        <w:rFonts w:asciiTheme="minorHAnsi" w:eastAsiaTheme="minorEastAsia" w:hAnsiTheme="minorHAnsi" w:cstheme="minorBidi"/>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nsid w:val="6EB02914"/>
    <w:multiLevelType w:val="multilevel"/>
    <w:tmpl w:val="BEA08E6C"/>
    <w:lvl w:ilvl="0">
      <w:start w:val="1"/>
      <w:numFmt w:val="decimal"/>
      <w:pStyle w:val="Heading1"/>
      <w:lvlText w:val="%1."/>
      <w:lvlJc w:val="left"/>
      <w:pPr>
        <w:ind w:left="360" w:hanging="360"/>
      </w:pPr>
    </w:lvl>
    <w:lvl w:ilvl="1">
      <w:start w:val="1"/>
      <w:numFmt w:val="decimal"/>
      <w:pStyle w:val="Heading2"/>
      <w:isLgl/>
      <w:lvlText w:val="%1.%2"/>
      <w:lvlJc w:val="left"/>
      <w:pPr>
        <w:ind w:left="720" w:hanging="720"/>
      </w:pPr>
      <w:rPr>
        <w:rFonts w:asciiTheme="minorHAnsi" w:eastAsiaTheme="minorEastAsia" w:hAnsiTheme="minorHAnsi" w:cstheme="minorBidi" w:hint="default"/>
        <w:b/>
        <w:i w:val="0"/>
        <w:noProof w:val="0"/>
      </w:rPr>
    </w:lvl>
    <w:lvl w:ilvl="2">
      <w:start w:val="1"/>
      <w:numFmt w:val="decimal"/>
      <w:pStyle w:val="Heading3"/>
      <w:isLgl/>
      <w:lvlText w:val="%1.%2.%3"/>
      <w:lvlJc w:val="left"/>
      <w:pPr>
        <w:ind w:left="720" w:hanging="720"/>
      </w:pPr>
      <w:rPr>
        <w:rFonts w:asciiTheme="minorHAnsi" w:hAnsiTheme="minorHAnsi" w:hint="default"/>
        <w:b/>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15"/>
  </w:num>
  <w:num w:numId="3">
    <w:abstractNumId w:val="9"/>
  </w:num>
  <w:num w:numId="4">
    <w:abstractNumId w:val="0"/>
  </w:num>
  <w:num w:numId="5">
    <w:abstractNumId w:val="11"/>
  </w:num>
  <w:num w:numId="6">
    <w:abstractNumId w:val="2"/>
  </w:num>
  <w:num w:numId="7">
    <w:abstractNumId w:val="6"/>
  </w:num>
  <w:num w:numId="8">
    <w:abstractNumId w:val="5"/>
  </w:num>
  <w:num w:numId="9">
    <w:abstractNumId w:val="10"/>
  </w:num>
  <w:num w:numId="10">
    <w:abstractNumId w:val="12"/>
  </w:num>
  <w:num w:numId="11">
    <w:abstractNumId w:val="13"/>
  </w:num>
  <w:num w:numId="12">
    <w:abstractNumId w:val="8"/>
  </w:num>
  <w:num w:numId="13">
    <w:abstractNumId w:val="4"/>
  </w:num>
  <w:num w:numId="14">
    <w:abstractNumId w:val="14"/>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302"/>
    <w:rsid w:val="00000A3A"/>
    <w:rsid w:val="00000C11"/>
    <w:rsid w:val="000023EF"/>
    <w:rsid w:val="0000355D"/>
    <w:rsid w:val="00003D14"/>
    <w:rsid w:val="00007FBA"/>
    <w:rsid w:val="0001094B"/>
    <w:rsid w:val="0001359A"/>
    <w:rsid w:val="00015260"/>
    <w:rsid w:val="00017AC2"/>
    <w:rsid w:val="00017AFD"/>
    <w:rsid w:val="000221FF"/>
    <w:rsid w:val="000225F7"/>
    <w:rsid w:val="0002343A"/>
    <w:rsid w:val="0002680A"/>
    <w:rsid w:val="000275AF"/>
    <w:rsid w:val="00027B11"/>
    <w:rsid w:val="0003126A"/>
    <w:rsid w:val="00033979"/>
    <w:rsid w:val="00035BBF"/>
    <w:rsid w:val="00036B4F"/>
    <w:rsid w:val="00036C3D"/>
    <w:rsid w:val="000403A9"/>
    <w:rsid w:val="000414E0"/>
    <w:rsid w:val="0004259D"/>
    <w:rsid w:val="00042D76"/>
    <w:rsid w:val="000437FB"/>
    <w:rsid w:val="000439F4"/>
    <w:rsid w:val="00043E19"/>
    <w:rsid w:val="00045C7B"/>
    <w:rsid w:val="000466E6"/>
    <w:rsid w:val="00046C58"/>
    <w:rsid w:val="00053C8F"/>
    <w:rsid w:val="00053E72"/>
    <w:rsid w:val="00055682"/>
    <w:rsid w:val="000573E9"/>
    <w:rsid w:val="00061975"/>
    <w:rsid w:val="00061C5B"/>
    <w:rsid w:val="00062B4C"/>
    <w:rsid w:val="00062B91"/>
    <w:rsid w:val="00062C45"/>
    <w:rsid w:val="0006406F"/>
    <w:rsid w:val="00064085"/>
    <w:rsid w:val="00065015"/>
    <w:rsid w:val="000656A1"/>
    <w:rsid w:val="00067A35"/>
    <w:rsid w:val="00070160"/>
    <w:rsid w:val="0007029C"/>
    <w:rsid w:val="0007069A"/>
    <w:rsid w:val="00070722"/>
    <w:rsid w:val="00070ACE"/>
    <w:rsid w:val="00074717"/>
    <w:rsid w:val="000761AF"/>
    <w:rsid w:val="00077FAB"/>
    <w:rsid w:val="00082990"/>
    <w:rsid w:val="0008299F"/>
    <w:rsid w:val="00082DD3"/>
    <w:rsid w:val="00083596"/>
    <w:rsid w:val="0008399C"/>
    <w:rsid w:val="00087F14"/>
    <w:rsid w:val="000907E2"/>
    <w:rsid w:val="00091C6E"/>
    <w:rsid w:val="00092033"/>
    <w:rsid w:val="000929B9"/>
    <w:rsid w:val="00093CCC"/>
    <w:rsid w:val="00095B3B"/>
    <w:rsid w:val="00096094"/>
    <w:rsid w:val="000A0283"/>
    <w:rsid w:val="000A16DF"/>
    <w:rsid w:val="000A2088"/>
    <w:rsid w:val="000A41BC"/>
    <w:rsid w:val="000A6766"/>
    <w:rsid w:val="000A70BB"/>
    <w:rsid w:val="000A7808"/>
    <w:rsid w:val="000A7FB3"/>
    <w:rsid w:val="000B00CA"/>
    <w:rsid w:val="000B06F7"/>
    <w:rsid w:val="000B1E21"/>
    <w:rsid w:val="000B25DD"/>
    <w:rsid w:val="000B2FFB"/>
    <w:rsid w:val="000B4195"/>
    <w:rsid w:val="000B461F"/>
    <w:rsid w:val="000B48FA"/>
    <w:rsid w:val="000B49E4"/>
    <w:rsid w:val="000B55DD"/>
    <w:rsid w:val="000B71AA"/>
    <w:rsid w:val="000B74AA"/>
    <w:rsid w:val="000B75B5"/>
    <w:rsid w:val="000C10E1"/>
    <w:rsid w:val="000C27A5"/>
    <w:rsid w:val="000C33EF"/>
    <w:rsid w:val="000C3AE2"/>
    <w:rsid w:val="000C5FE4"/>
    <w:rsid w:val="000C6D2C"/>
    <w:rsid w:val="000C7CD1"/>
    <w:rsid w:val="000C7EA0"/>
    <w:rsid w:val="000D03F0"/>
    <w:rsid w:val="000D0901"/>
    <w:rsid w:val="000D2DBC"/>
    <w:rsid w:val="000D4D13"/>
    <w:rsid w:val="000D632C"/>
    <w:rsid w:val="000E03A2"/>
    <w:rsid w:val="000E5201"/>
    <w:rsid w:val="000E5791"/>
    <w:rsid w:val="000E6F34"/>
    <w:rsid w:val="000F0AE3"/>
    <w:rsid w:val="000F1610"/>
    <w:rsid w:val="000F2645"/>
    <w:rsid w:val="000F27BE"/>
    <w:rsid w:val="000F422F"/>
    <w:rsid w:val="000F4869"/>
    <w:rsid w:val="000F6B7E"/>
    <w:rsid w:val="00101794"/>
    <w:rsid w:val="001031F6"/>
    <w:rsid w:val="0010339D"/>
    <w:rsid w:val="00103EDA"/>
    <w:rsid w:val="0010579D"/>
    <w:rsid w:val="00105ECB"/>
    <w:rsid w:val="0010605B"/>
    <w:rsid w:val="00107FA6"/>
    <w:rsid w:val="00110471"/>
    <w:rsid w:val="001112F1"/>
    <w:rsid w:val="001118EE"/>
    <w:rsid w:val="001122AD"/>
    <w:rsid w:val="00112325"/>
    <w:rsid w:val="00112642"/>
    <w:rsid w:val="0011265C"/>
    <w:rsid w:val="001129E0"/>
    <w:rsid w:val="0011372A"/>
    <w:rsid w:val="00113AD7"/>
    <w:rsid w:val="00115247"/>
    <w:rsid w:val="00116288"/>
    <w:rsid w:val="001162EB"/>
    <w:rsid w:val="001171E5"/>
    <w:rsid w:val="00120141"/>
    <w:rsid w:val="001201AF"/>
    <w:rsid w:val="00121C98"/>
    <w:rsid w:val="001243E0"/>
    <w:rsid w:val="00125100"/>
    <w:rsid w:val="0012566A"/>
    <w:rsid w:val="00125A97"/>
    <w:rsid w:val="00125F5F"/>
    <w:rsid w:val="00126058"/>
    <w:rsid w:val="00126392"/>
    <w:rsid w:val="00127434"/>
    <w:rsid w:val="00127625"/>
    <w:rsid w:val="001315E5"/>
    <w:rsid w:val="00132CE3"/>
    <w:rsid w:val="00134F73"/>
    <w:rsid w:val="0013500C"/>
    <w:rsid w:val="00135388"/>
    <w:rsid w:val="001356EB"/>
    <w:rsid w:val="001371C3"/>
    <w:rsid w:val="0014085F"/>
    <w:rsid w:val="001415FA"/>
    <w:rsid w:val="0014375B"/>
    <w:rsid w:val="00143BFC"/>
    <w:rsid w:val="00144794"/>
    <w:rsid w:val="001450D7"/>
    <w:rsid w:val="00151F70"/>
    <w:rsid w:val="00153164"/>
    <w:rsid w:val="0015326D"/>
    <w:rsid w:val="00157A22"/>
    <w:rsid w:val="00157F61"/>
    <w:rsid w:val="00157F9D"/>
    <w:rsid w:val="001601BF"/>
    <w:rsid w:val="00161C21"/>
    <w:rsid w:val="00162B7B"/>
    <w:rsid w:val="00163BEC"/>
    <w:rsid w:val="00163D25"/>
    <w:rsid w:val="00164959"/>
    <w:rsid w:val="00165516"/>
    <w:rsid w:val="001661D3"/>
    <w:rsid w:val="00166E9D"/>
    <w:rsid w:val="00170BAA"/>
    <w:rsid w:val="00171701"/>
    <w:rsid w:val="001718F0"/>
    <w:rsid w:val="00171A5B"/>
    <w:rsid w:val="00171C21"/>
    <w:rsid w:val="00171C3A"/>
    <w:rsid w:val="00172B75"/>
    <w:rsid w:val="00172C2E"/>
    <w:rsid w:val="00173CD7"/>
    <w:rsid w:val="001764DC"/>
    <w:rsid w:val="00176A08"/>
    <w:rsid w:val="00176CE5"/>
    <w:rsid w:val="001777AF"/>
    <w:rsid w:val="00184290"/>
    <w:rsid w:val="00185608"/>
    <w:rsid w:val="00187447"/>
    <w:rsid w:val="00187611"/>
    <w:rsid w:val="00190372"/>
    <w:rsid w:val="00190389"/>
    <w:rsid w:val="00190CC9"/>
    <w:rsid w:val="001913CA"/>
    <w:rsid w:val="00191BD7"/>
    <w:rsid w:val="0019235F"/>
    <w:rsid w:val="00193F0C"/>
    <w:rsid w:val="00196D6B"/>
    <w:rsid w:val="001978FB"/>
    <w:rsid w:val="00197FE1"/>
    <w:rsid w:val="001A0966"/>
    <w:rsid w:val="001A2047"/>
    <w:rsid w:val="001A2E3A"/>
    <w:rsid w:val="001A331D"/>
    <w:rsid w:val="001A667C"/>
    <w:rsid w:val="001A69DD"/>
    <w:rsid w:val="001B0494"/>
    <w:rsid w:val="001B0594"/>
    <w:rsid w:val="001B1AC5"/>
    <w:rsid w:val="001B1E0D"/>
    <w:rsid w:val="001B347B"/>
    <w:rsid w:val="001B3BB2"/>
    <w:rsid w:val="001B46CF"/>
    <w:rsid w:val="001B63B0"/>
    <w:rsid w:val="001B69CE"/>
    <w:rsid w:val="001C0BA3"/>
    <w:rsid w:val="001C24DA"/>
    <w:rsid w:val="001C2C44"/>
    <w:rsid w:val="001C4D07"/>
    <w:rsid w:val="001C5572"/>
    <w:rsid w:val="001C6634"/>
    <w:rsid w:val="001D1FE6"/>
    <w:rsid w:val="001D2BF4"/>
    <w:rsid w:val="001D311F"/>
    <w:rsid w:val="001D32A8"/>
    <w:rsid w:val="001D3460"/>
    <w:rsid w:val="001D6734"/>
    <w:rsid w:val="001D7F89"/>
    <w:rsid w:val="001E0DA6"/>
    <w:rsid w:val="001E172D"/>
    <w:rsid w:val="001E3BCD"/>
    <w:rsid w:val="001E3F0C"/>
    <w:rsid w:val="001E41F3"/>
    <w:rsid w:val="001E60C2"/>
    <w:rsid w:val="001E6F16"/>
    <w:rsid w:val="001F0F7E"/>
    <w:rsid w:val="001F123D"/>
    <w:rsid w:val="001F13E2"/>
    <w:rsid w:val="001F1DC4"/>
    <w:rsid w:val="001F28D8"/>
    <w:rsid w:val="001F29D7"/>
    <w:rsid w:val="001F2BC8"/>
    <w:rsid w:val="001F2E93"/>
    <w:rsid w:val="001F3070"/>
    <w:rsid w:val="001F6037"/>
    <w:rsid w:val="001F6755"/>
    <w:rsid w:val="001F7042"/>
    <w:rsid w:val="0020010D"/>
    <w:rsid w:val="00200481"/>
    <w:rsid w:val="00200781"/>
    <w:rsid w:val="00200E43"/>
    <w:rsid w:val="00201BEA"/>
    <w:rsid w:val="002023CD"/>
    <w:rsid w:val="00205804"/>
    <w:rsid w:val="002069F3"/>
    <w:rsid w:val="00207C3A"/>
    <w:rsid w:val="00207D86"/>
    <w:rsid w:val="002103D7"/>
    <w:rsid w:val="00210CE0"/>
    <w:rsid w:val="0021290E"/>
    <w:rsid w:val="0021307D"/>
    <w:rsid w:val="00215D7C"/>
    <w:rsid w:val="00216E9B"/>
    <w:rsid w:val="002175E2"/>
    <w:rsid w:val="00220CD3"/>
    <w:rsid w:val="00223B98"/>
    <w:rsid w:val="002241DB"/>
    <w:rsid w:val="0022441F"/>
    <w:rsid w:val="002245A0"/>
    <w:rsid w:val="00225A38"/>
    <w:rsid w:val="00226740"/>
    <w:rsid w:val="0022741F"/>
    <w:rsid w:val="00227B70"/>
    <w:rsid w:val="00227DE8"/>
    <w:rsid w:val="0023047C"/>
    <w:rsid w:val="00230558"/>
    <w:rsid w:val="00230C38"/>
    <w:rsid w:val="00231E8D"/>
    <w:rsid w:val="002328E1"/>
    <w:rsid w:val="00233859"/>
    <w:rsid w:val="0023398C"/>
    <w:rsid w:val="00233AA8"/>
    <w:rsid w:val="00233D53"/>
    <w:rsid w:val="00233D9C"/>
    <w:rsid w:val="00235BD8"/>
    <w:rsid w:val="00235FD1"/>
    <w:rsid w:val="00240A94"/>
    <w:rsid w:val="0024146C"/>
    <w:rsid w:val="002424A5"/>
    <w:rsid w:val="002425C7"/>
    <w:rsid w:val="00245D7D"/>
    <w:rsid w:val="00250438"/>
    <w:rsid w:val="00251B84"/>
    <w:rsid w:val="00252E95"/>
    <w:rsid w:val="00254729"/>
    <w:rsid w:val="00254FB5"/>
    <w:rsid w:val="002561A5"/>
    <w:rsid w:val="00257D46"/>
    <w:rsid w:val="002603D8"/>
    <w:rsid w:val="00260D77"/>
    <w:rsid w:val="00261E40"/>
    <w:rsid w:val="00262CFD"/>
    <w:rsid w:val="00271EE0"/>
    <w:rsid w:val="0027224A"/>
    <w:rsid w:val="00272299"/>
    <w:rsid w:val="00272E22"/>
    <w:rsid w:val="00273AB1"/>
    <w:rsid w:val="00274054"/>
    <w:rsid w:val="0027458C"/>
    <w:rsid w:val="00274742"/>
    <w:rsid w:val="00274F9D"/>
    <w:rsid w:val="00275A9B"/>
    <w:rsid w:val="002802EE"/>
    <w:rsid w:val="00283377"/>
    <w:rsid w:val="002840A7"/>
    <w:rsid w:val="0028478A"/>
    <w:rsid w:val="0028754F"/>
    <w:rsid w:val="00287A84"/>
    <w:rsid w:val="00287D83"/>
    <w:rsid w:val="00290DD1"/>
    <w:rsid w:val="002912BE"/>
    <w:rsid w:val="00291886"/>
    <w:rsid w:val="00292A8C"/>
    <w:rsid w:val="00293216"/>
    <w:rsid w:val="00293B93"/>
    <w:rsid w:val="002960EE"/>
    <w:rsid w:val="002A06D2"/>
    <w:rsid w:val="002A0AED"/>
    <w:rsid w:val="002A0EDD"/>
    <w:rsid w:val="002A15F2"/>
    <w:rsid w:val="002A5DCC"/>
    <w:rsid w:val="002A7061"/>
    <w:rsid w:val="002A7458"/>
    <w:rsid w:val="002B1062"/>
    <w:rsid w:val="002B3199"/>
    <w:rsid w:val="002B3F4B"/>
    <w:rsid w:val="002B4CBE"/>
    <w:rsid w:val="002B4DE3"/>
    <w:rsid w:val="002B5121"/>
    <w:rsid w:val="002B5F47"/>
    <w:rsid w:val="002B72D4"/>
    <w:rsid w:val="002B7569"/>
    <w:rsid w:val="002B7D2E"/>
    <w:rsid w:val="002C0EA6"/>
    <w:rsid w:val="002C1B9E"/>
    <w:rsid w:val="002C2645"/>
    <w:rsid w:val="002C2C4F"/>
    <w:rsid w:val="002C39DB"/>
    <w:rsid w:val="002C547E"/>
    <w:rsid w:val="002C6BA4"/>
    <w:rsid w:val="002D037E"/>
    <w:rsid w:val="002D03E2"/>
    <w:rsid w:val="002D0E3F"/>
    <w:rsid w:val="002D1845"/>
    <w:rsid w:val="002D271E"/>
    <w:rsid w:val="002D43F0"/>
    <w:rsid w:val="002D55A7"/>
    <w:rsid w:val="002D5623"/>
    <w:rsid w:val="002D60C9"/>
    <w:rsid w:val="002E3710"/>
    <w:rsid w:val="002E385A"/>
    <w:rsid w:val="002E3F0B"/>
    <w:rsid w:val="002E4DD5"/>
    <w:rsid w:val="002E53C2"/>
    <w:rsid w:val="002E66A0"/>
    <w:rsid w:val="002F01BB"/>
    <w:rsid w:val="002F097B"/>
    <w:rsid w:val="002F1742"/>
    <w:rsid w:val="002F1FA7"/>
    <w:rsid w:val="002F3615"/>
    <w:rsid w:val="002F3F0C"/>
    <w:rsid w:val="002F5D68"/>
    <w:rsid w:val="002F61AE"/>
    <w:rsid w:val="002F626C"/>
    <w:rsid w:val="002F6B69"/>
    <w:rsid w:val="002F71E8"/>
    <w:rsid w:val="002F7911"/>
    <w:rsid w:val="00302F57"/>
    <w:rsid w:val="0030504B"/>
    <w:rsid w:val="0030569B"/>
    <w:rsid w:val="00305FAE"/>
    <w:rsid w:val="00307D9D"/>
    <w:rsid w:val="00312147"/>
    <w:rsid w:val="00312E3F"/>
    <w:rsid w:val="003137E9"/>
    <w:rsid w:val="0031512A"/>
    <w:rsid w:val="00320096"/>
    <w:rsid w:val="00321E58"/>
    <w:rsid w:val="0032341D"/>
    <w:rsid w:val="00324799"/>
    <w:rsid w:val="00324E9B"/>
    <w:rsid w:val="0032543A"/>
    <w:rsid w:val="00325FC6"/>
    <w:rsid w:val="0032639A"/>
    <w:rsid w:val="003267EB"/>
    <w:rsid w:val="00327A50"/>
    <w:rsid w:val="00330F50"/>
    <w:rsid w:val="00331591"/>
    <w:rsid w:val="00331951"/>
    <w:rsid w:val="00333D17"/>
    <w:rsid w:val="0033476F"/>
    <w:rsid w:val="00336D11"/>
    <w:rsid w:val="003418F5"/>
    <w:rsid w:val="0034381C"/>
    <w:rsid w:val="00344166"/>
    <w:rsid w:val="0034426B"/>
    <w:rsid w:val="00344EE8"/>
    <w:rsid w:val="00345ABE"/>
    <w:rsid w:val="0034656F"/>
    <w:rsid w:val="0034763D"/>
    <w:rsid w:val="00347BC1"/>
    <w:rsid w:val="003529C3"/>
    <w:rsid w:val="0035349D"/>
    <w:rsid w:val="00354CFD"/>
    <w:rsid w:val="00360653"/>
    <w:rsid w:val="00363851"/>
    <w:rsid w:val="0036449B"/>
    <w:rsid w:val="00370076"/>
    <w:rsid w:val="00371A29"/>
    <w:rsid w:val="00371DAE"/>
    <w:rsid w:val="00374BFF"/>
    <w:rsid w:val="003774AD"/>
    <w:rsid w:val="00377C26"/>
    <w:rsid w:val="00380839"/>
    <w:rsid w:val="00380888"/>
    <w:rsid w:val="00381806"/>
    <w:rsid w:val="00383015"/>
    <w:rsid w:val="0038314D"/>
    <w:rsid w:val="00383BC8"/>
    <w:rsid w:val="003851CE"/>
    <w:rsid w:val="0039096B"/>
    <w:rsid w:val="00392D7D"/>
    <w:rsid w:val="00393E27"/>
    <w:rsid w:val="0039419D"/>
    <w:rsid w:val="003965BF"/>
    <w:rsid w:val="003967EB"/>
    <w:rsid w:val="00396F51"/>
    <w:rsid w:val="003A0F22"/>
    <w:rsid w:val="003A11BA"/>
    <w:rsid w:val="003A13E7"/>
    <w:rsid w:val="003A1661"/>
    <w:rsid w:val="003A1C61"/>
    <w:rsid w:val="003A1EE0"/>
    <w:rsid w:val="003A2749"/>
    <w:rsid w:val="003A2910"/>
    <w:rsid w:val="003A3920"/>
    <w:rsid w:val="003A3AED"/>
    <w:rsid w:val="003A62CC"/>
    <w:rsid w:val="003A7837"/>
    <w:rsid w:val="003B0118"/>
    <w:rsid w:val="003B3C93"/>
    <w:rsid w:val="003B65F0"/>
    <w:rsid w:val="003B6FD7"/>
    <w:rsid w:val="003B776A"/>
    <w:rsid w:val="003C1025"/>
    <w:rsid w:val="003C1112"/>
    <w:rsid w:val="003C14E8"/>
    <w:rsid w:val="003C42CD"/>
    <w:rsid w:val="003C561C"/>
    <w:rsid w:val="003C621E"/>
    <w:rsid w:val="003C6ABB"/>
    <w:rsid w:val="003C6FCC"/>
    <w:rsid w:val="003D036C"/>
    <w:rsid w:val="003D1549"/>
    <w:rsid w:val="003D3E0B"/>
    <w:rsid w:val="003D4200"/>
    <w:rsid w:val="003D44F1"/>
    <w:rsid w:val="003D7314"/>
    <w:rsid w:val="003D7377"/>
    <w:rsid w:val="003E0A45"/>
    <w:rsid w:val="003E2827"/>
    <w:rsid w:val="003E3534"/>
    <w:rsid w:val="003E4680"/>
    <w:rsid w:val="003E4D1F"/>
    <w:rsid w:val="003E6771"/>
    <w:rsid w:val="003E6CF5"/>
    <w:rsid w:val="003E7336"/>
    <w:rsid w:val="003E774A"/>
    <w:rsid w:val="003F005F"/>
    <w:rsid w:val="003F2422"/>
    <w:rsid w:val="003F2664"/>
    <w:rsid w:val="003F2E36"/>
    <w:rsid w:val="003F4C63"/>
    <w:rsid w:val="003F4D7D"/>
    <w:rsid w:val="003F6011"/>
    <w:rsid w:val="003F6501"/>
    <w:rsid w:val="003F6DF7"/>
    <w:rsid w:val="003F7F91"/>
    <w:rsid w:val="00400978"/>
    <w:rsid w:val="004026C5"/>
    <w:rsid w:val="004032D9"/>
    <w:rsid w:val="00404C05"/>
    <w:rsid w:val="004052EE"/>
    <w:rsid w:val="00405513"/>
    <w:rsid w:val="00406DBC"/>
    <w:rsid w:val="00410469"/>
    <w:rsid w:val="0041113E"/>
    <w:rsid w:val="00411529"/>
    <w:rsid w:val="00413020"/>
    <w:rsid w:val="0041383D"/>
    <w:rsid w:val="00413BBC"/>
    <w:rsid w:val="00416467"/>
    <w:rsid w:val="00416AC8"/>
    <w:rsid w:val="004172FC"/>
    <w:rsid w:val="00420A84"/>
    <w:rsid w:val="00421B14"/>
    <w:rsid w:val="004232BF"/>
    <w:rsid w:val="00423CCF"/>
    <w:rsid w:val="004248D1"/>
    <w:rsid w:val="00425E5B"/>
    <w:rsid w:val="00426682"/>
    <w:rsid w:val="00427DA4"/>
    <w:rsid w:val="004301EA"/>
    <w:rsid w:val="00430451"/>
    <w:rsid w:val="004307B7"/>
    <w:rsid w:val="00430C1E"/>
    <w:rsid w:val="004352F1"/>
    <w:rsid w:val="0043566A"/>
    <w:rsid w:val="004358E1"/>
    <w:rsid w:val="004373B8"/>
    <w:rsid w:val="00442DA7"/>
    <w:rsid w:val="0044314F"/>
    <w:rsid w:val="00443943"/>
    <w:rsid w:val="00446606"/>
    <w:rsid w:val="00446901"/>
    <w:rsid w:val="00450990"/>
    <w:rsid w:val="00451C18"/>
    <w:rsid w:val="00452444"/>
    <w:rsid w:val="00452AAA"/>
    <w:rsid w:val="004548ED"/>
    <w:rsid w:val="0045638A"/>
    <w:rsid w:val="0046336F"/>
    <w:rsid w:val="00464D81"/>
    <w:rsid w:val="0046541C"/>
    <w:rsid w:val="00467E9C"/>
    <w:rsid w:val="0047029C"/>
    <w:rsid w:val="0047236E"/>
    <w:rsid w:val="0047254A"/>
    <w:rsid w:val="00472CD1"/>
    <w:rsid w:val="0047420A"/>
    <w:rsid w:val="00475060"/>
    <w:rsid w:val="004804F9"/>
    <w:rsid w:val="00486CBA"/>
    <w:rsid w:val="004875C4"/>
    <w:rsid w:val="00487902"/>
    <w:rsid w:val="00487B72"/>
    <w:rsid w:val="0049050C"/>
    <w:rsid w:val="00490CE9"/>
    <w:rsid w:val="00490D55"/>
    <w:rsid w:val="00490D86"/>
    <w:rsid w:val="00491C9F"/>
    <w:rsid w:val="00494F3C"/>
    <w:rsid w:val="004953CC"/>
    <w:rsid w:val="00496884"/>
    <w:rsid w:val="00496CB4"/>
    <w:rsid w:val="004A1DA5"/>
    <w:rsid w:val="004A1F8D"/>
    <w:rsid w:val="004A2B56"/>
    <w:rsid w:val="004A5307"/>
    <w:rsid w:val="004A6A38"/>
    <w:rsid w:val="004A74FA"/>
    <w:rsid w:val="004A7A56"/>
    <w:rsid w:val="004B1D88"/>
    <w:rsid w:val="004B2F79"/>
    <w:rsid w:val="004B2F94"/>
    <w:rsid w:val="004B505C"/>
    <w:rsid w:val="004B536D"/>
    <w:rsid w:val="004B65EF"/>
    <w:rsid w:val="004C0AB5"/>
    <w:rsid w:val="004C2F2B"/>
    <w:rsid w:val="004C4276"/>
    <w:rsid w:val="004C4CF6"/>
    <w:rsid w:val="004C62C3"/>
    <w:rsid w:val="004C6BE4"/>
    <w:rsid w:val="004D07B8"/>
    <w:rsid w:val="004D0A0E"/>
    <w:rsid w:val="004D343B"/>
    <w:rsid w:val="004D3F5A"/>
    <w:rsid w:val="004D5F87"/>
    <w:rsid w:val="004E09E4"/>
    <w:rsid w:val="004E1432"/>
    <w:rsid w:val="004E18A6"/>
    <w:rsid w:val="004E5B2F"/>
    <w:rsid w:val="004E5BFD"/>
    <w:rsid w:val="004E72C3"/>
    <w:rsid w:val="004F61BA"/>
    <w:rsid w:val="004F75BB"/>
    <w:rsid w:val="00500E03"/>
    <w:rsid w:val="00500E14"/>
    <w:rsid w:val="005035B9"/>
    <w:rsid w:val="00504299"/>
    <w:rsid w:val="005044BE"/>
    <w:rsid w:val="005054DF"/>
    <w:rsid w:val="005054EF"/>
    <w:rsid w:val="00506525"/>
    <w:rsid w:val="00506B39"/>
    <w:rsid w:val="00511373"/>
    <w:rsid w:val="00511D2E"/>
    <w:rsid w:val="00513A14"/>
    <w:rsid w:val="00515ADA"/>
    <w:rsid w:val="005175CB"/>
    <w:rsid w:val="00517B69"/>
    <w:rsid w:val="00520B8B"/>
    <w:rsid w:val="005213C5"/>
    <w:rsid w:val="0052163B"/>
    <w:rsid w:val="00521777"/>
    <w:rsid w:val="005218B1"/>
    <w:rsid w:val="005264D3"/>
    <w:rsid w:val="0053033C"/>
    <w:rsid w:val="00531AE4"/>
    <w:rsid w:val="005326E0"/>
    <w:rsid w:val="005327B4"/>
    <w:rsid w:val="0053366A"/>
    <w:rsid w:val="00533D9C"/>
    <w:rsid w:val="00535CCF"/>
    <w:rsid w:val="005367DB"/>
    <w:rsid w:val="00536800"/>
    <w:rsid w:val="00541D4D"/>
    <w:rsid w:val="00542371"/>
    <w:rsid w:val="00542860"/>
    <w:rsid w:val="00543E61"/>
    <w:rsid w:val="005444C2"/>
    <w:rsid w:val="005472BF"/>
    <w:rsid w:val="00551F19"/>
    <w:rsid w:val="0055298B"/>
    <w:rsid w:val="00552EDF"/>
    <w:rsid w:val="0055348D"/>
    <w:rsid w:val="00553C29"/>
    <w:rsid w:val="00553ECA"/>
    <w:rsid w:val="00553ED7"/>
    <w:rsid w:val="005566D7"/>
    <w:rsid w:val="00560624"/>
    <w:rsid w:val="00560AE5"/>
    <w:rsid w:val="00562EA0"/>
    <w:rsid w:val="00563762"/>
    <w:rsid w:val="00563DAB"/>
    <w:rsid w:val="00563EFE"/>
    <w:rsid w:val="0056441E"/>
    <w:rsid w:val="00564BDD"/>
    <w:rsid w:val="005657C4"/>
    <w:rsid w:val="0056618F"/>
    <w:rsid w:val="005661A3"/>
    <w:rsid w:val="00574473"/>
    <w:rsid w:val="00574808"/>
    <w:rsid w:val="00574855"/>
    <w:rsid w:val="0057638B"/>
    <w:rsid w:val="00576DE7"/>
    <w:rsid w:val="00576FAF"/>
    <w:rsid w:val="00580016"/>
    <w:rsid w:val="00583E80"/>
    <w:rsid w:val="005846E0"/>
    <w:rsid w:val="0058536B"/>
    <w:rsid w:val="00585987"/>
    <w:rsid w:val="00585D7E"/>
    <w:rsid w:val="00590547"/>
    <w:rsid w:val="005909A2"/>
    <w:rsid w:val="00591316"/>
    <w:rsid w:val="0059149C"/>
    <w:rsid w:val="00591811"/>
    <w:rsid w:val="005921D9"/>
    <w:rsid w:val="005938C6"/>
    <w:rsid w:val="00596776"/>
    <w:rsid w:val="00597BBA"/>
    <w:rsid w:val="005A11C4"/>
    <w:rsid w:val="005A470D"/>
    <w:rsid w:val="005A4E4C"/>
    <w:rsid w:val="005A6965"/>
    <w:rsid w:val="005A73EE"/>
    <w:rsid w:val="005B0EFA"/>
    <w:rsid w:val="005B6756"/>
    <w:rsid w:val="005B6E73"/>
    <w:rsid w:val="005B7E77"/>
    <w:rsid w:val="005C0E55"/>
    <w:rsid w:val="005C1C65"/>
    <w:rsid w:val="005C2642"/>
    <w:rsid w:val="005C273B"/>
    <w:rsid w:val="005C303B"/>
    <w:rsid w:val="005C4D94"/>
    <w:rsid w:val="005C4DD5"/>
    <w:rsid w:val="005C5139"/>
    <w:rsid w:val="005C6BBD"/>
    <w:rsid w:val="005C7C2B"/>
    <w:rsid w:val="005C7D95"/>
    <w:rsid w:val="005D0940"/>
    <w:rsid w:val="005D12B4"/>
    <w:rsid w:val="005D1BD4"/>
    <w:rsid w:val="005D2537"/>
    <w:rsid w:val="005D44FF"/>
    <w:rsid w:val="005D5282"/>
    <w:rsid w:val="005D59C1"/>
    <w:rsid w:val="005D5FEC"/>
    <w:rsid w:val="005D6237"/>
    <w:rsid w:val="005D7444"/>
    <w:rsid w:val="005E169A"/>
    <w:rsid w:val="005E32AB"/>
    <w:rsid w:val="005E3728"/>
    <w:rsid w:val="005E403B"/>
    <w:rsid w:val="005E4A37"/>
    <w:rsid w:val="005E5F4B"/>
    <w:rsid w:val="005E63CC"/>
    <w:rsid w:val="005E6BCD"/>
    <w:rsid w:val="005F2FF3"/>
    <w:rsid w:val="005F3656"/>
    <w:rsid w:val="005F3AC6"/>
    <w:rsid w:val="005F43A5"/>
    <w:rsid w:val="005F4A6F"/>
    <w:rsid w:val="005F5077"/>
    <w:rsid w:val="005F7472"/>
    <w:rsid w:val="005F7710"/>
    <w:rsid w:val="005F7786"/>
    <w:rsid w:val="00601837"/>
    <w:rsid w:val="0060213A"/>
    <w:rsid w:val="006021DA"/>
    <w:rsid w:val="00602849"/>
    <w:rsid w:val="00604083"/>
    <w:rsid w:val="00604AC8"/>
    <w:rsid w:val="0061028A"/>
    <w:rsid w:val="00610AE7"/>
    <w:rsid w:val="00612661"/>
    <w:rsid w:val="0061279D"/>
    <w:rsid w:val="006152E6"/>
    <w:rsid w:val="00616342"/>
    <w:rsid w:val="0061659B"/>
    <w:rsid w:val="00616989"/>
    <w:rsid w:val="00617E97"/>
    <w:rsid w:val="0062095B"/>
    <w:rsid w:val="00621EFF"/>
    <w:rsid w:val="0062408C"/>
    <w:rsid w:val="006258FD"/>
    <w:rsid w:val="00625BA5"/>
    <w:rsid w:val="00630916"/>
    <w:rsid w:val="00631F8C"/>
    <w:rsid w:val="006328E8"/>
    <w:rsid w:val="006336C9"/>
    <w:rsid w:val="006345D0"/>
    <w:rsid w:val="00635443"/>
    <w:rsid w:val="0063586A"/>
    <w:rsid w:val="00635F9C"/>
    <w:rsid w:val="0063741A"/>
    <w:rsid w:val="0064348F"/>
    <w:rsid w:val="00644682"/>
    <w:rsid w:val="00644F4D"/>
    <w:rsid w:val="00650372"/>
    <w:rsid w:val="00653CA1"/>
    <w:rsid w:val="00660008"/>
    <w:rsid w:val="00660676"/>
    <w:rsid w:val="00661A08"/>
    <w:rsid w:val="006637D2"/>
    <w:rsid w:val="00664332"/>
    <w:rsid w:val="0066488E"/>
    <w:rsid w:val="00664915"/>
    <w:rsid w:val="00665509"/>
    <w:rsid w:val="0066634D"/>
    <w:rsid w:val="006670EC"/>
    <w:rsid w:val="00667E49"/>
    <w:rsid w:val="00671BB2"/>
    <w:rsid w:val="00671F24"/>
    <w:rsid w:val="00672033"/>
    <w:rsid w:val="006727F1"/>
    <w:rsid w:val="00672D55"/>
    <w:rsid w:val="00673263"/>
    <w:rsid w:val="00673E76"/>
    <w:rsid w:val="00673FCA"/>
    <w:rsid w:val="00674AF5"/>
    <w:rsid w:val="00674D82"/>
    <w:rsid w:val="0067510E"/>
    <w:rsid w:val="00675438"/>
    <w:rsid w:val="0067624E"/>
    <w:rsid w:val="00676331"/>
    <w:rsid w:val="006809B6"/>
    <w:rsid w:val="00680E46"/>
    <w:rsid w:val="006817A5"/>
    <w:rsid w:val="00682CF3"/>
    <w:rsid w:val="00684742"/>
    <w:rsid w:val="00686128"/>
    <w:rsid w:val="00687D3F"/>
    <w:rsid w:val="006903B3"/>
    <w:rsid w:val="00691F92"/>
    <w:rsid w:val="00697E29"/>
    <w:rsid w:val="006A0872"/>
    <w:rsid w:val="006A217C"/>
    <w:rsid w:val="006A33A1"/>
    <w:rsid w:val="006A5A5D"/>
    <w:rsid w:val="006A5E50"/>
    <w:rsid w:val="006A74BE"/>
    <w:rsid w:val="006B04F5"/>
    <w:rsid w:val="006B1647"/>
    <w:rsid w:val="006B205D"/>
    <w:rsid w:val="006B2F85"/>
    <w:rsid w:val="006B5670"/>
    <w:rsid w:val="006B644D"/>
    <w:rsid w:val="006B78E4"/>
    <w:rsid w:val="006C046D"/>
    <w:rsid w:val="006C21B0"/>
    <w:rsid w:val="006C4669"/>
    <w:rsid w:val="006C4A51"/>
    <w:rsid w:val="006C5377"/>
    <w:rsid w:val="006C711A"/>
    <w:rsid w:val="006D1DCB"/>
    <w:rsid w:val="006D3742"/>
    <w:rsid w:val="006D3ACF"/>
    <w:rsid w:val="006D50BE"/>
    <w:rsid w:val="006D64CA"/>
    <w:rsid w:val="006D7FC4"/>
    <w:rsid w:val="006E0D47"/>
    <w:rsid w:val="006E0E61"/>
    <w:rsid w:val="006E0F56"/>
    <w:rsid w:val="006E29FC"/>
    <w:rsid w:val="006F14CE"/>
    <w:rsid w:val="006F2389"/>
    <w:rsid w:val="006F3496"/>
    <w:rsid w:val="006F6FFB"/>
    <w:rsid w:val="006F72AD"/>
    <w:rsid w:val="007008D1"/>
    <w:rsid w:val="00700E1A"/>
    <w:rsid w:val="00701EA0"/>
    <w:rsid w:val="007034EA"/>
    <w:rsid w:val="00703B7A"/>
    <w:rsid w:val="00704320"/>
    <w:rsid w:val="007057A0"/>
    <w:rsid w:val="0071095B"/>
    <w:rsid w:val="007110D0"/>
    <w:rsid w:val="007112AE"/>
    <w:rsid w:val="007121C8"/>
    <w:rsid w:val="007125D3"/>
    <w:rsid w:val="00715D05"/>
    <w:rsid w:val="007174DC"/>
    <w:rsid w:val="0072038B"/>
    <w:rsid w:val="00721B47"/>
    <w:rsid w:val="00722A10"/>
    <w:rsid w:val="00724684"/>
    <w:rsid w:val="00726A24"/>
    <w:rsid w:val="0073073B"/>
    <w:rsid w:val="00731DF0"/>
    <w:rsid w:val="00732874"/>
    <w:rsid w:val="00734546"/>
    <w:rsid w:val="00735401"/>
    <w:rsid w:val="007354B1"/>
    <w:rsid w:val="007365F6"/>
    <w:rsid w:val="007368AC"/>
    <w:rsid w:val="00737BEB"/>
    <w:rsid w:val="00740263"/>
    <w:rsid w:val="00740302"/>
    <w:rsid w:val="00742F52"/>
    <w:rsid w:val="0074383E"/>
    <w:rsid w:val="00743FF6"/>
    <w:rsid w:val="0074472A"/>
    <w:rsid w:val="007472D3"/>
    <w:rsid w:val="007478AD"/>
    <w:rsid w:val="00747A5E"/>
    <w:rsid w:val="007509E2"/>
    <w:rsid w:val="00750B19"/>
    <w:rsid w:val="00751265"/>
    <w:rsid w:val="007518B4"/>
    <w:rsid w:val="00753F8E"/>
    <w:rsid w:val="00754FB7"/>
    <w:rsid w:val="00754FF6"/>
    <w:rsid w:val="0075788E"/>
    <w:rsid w:val="00757E26"/>
    <w:rsid w:val="007610EB"/>
    <w:rsid w:val="00762720"/>
    <w:rsid w:val="007628F1"/>
    <w:rsid w:val="007651AA"/>
    <w:rsid w:val="0076722B"/>
    <w:rsid w:val="00767E0F"/>
    <w:rsid w:val="0077037A"/>
    <w:rsid w:val="007719B9"/>
    <w:rsid w:val="00772251"/>
    <w:rsid w:val="00772613"/>
    <w:rsid w:val="0077456D"/>
    <w:rsid w:val="00774855"/>
    <w:rsid w:val="00775301"/>
    <w:rsid w:val="0077675C"/>
    <w:rsid w:val="007800F7"/>
    <w:rsid w:val="00780B96"/>
    <w:rsid w:val="007817B2"/>
    <w:rsid w:val="00783B28"/>
    <w:rsid w:val="007841C4"/>
    <w:rsid w:val="007853DA"/>
    <w:rsid w:val="007865CD"/>
    <w:rsid w:val="0078791D"/>
    <w:rsid w:val="00787D3D"/>
    <w:rsid w:val="00790271"/>
    <w:rsid w:val="007921EC"/>
    <w:rsid w:val="0079288F"/>
    <w:rsid w:val="00794CDC"/>
    <w:rsid w:val="0079541C"/>
    <w:rsid w:val="007956F7"/>
    <w:rsid w:val="00795FF6"/>
    <w:rsid w:val="007A06BD"/>
    <w:rsid w:val="007A0EEF"/>
    <w:rsid w:val="007A205C"/>
    <w:rsid w:val="007A40E5"/>
    <w:rsid w:val="007A41D8"/>
    <w:rsid w:val="007A5D4E"/>
    <w:rsid w:val="007A667F"/>
    <w:rsid w:val="007A67FF"/>
    <w:rsid w:val="007A7004"/>
    <w:rsid w:val="007A7AD5"/>
    <w:rsid w:val="007B09C9"/>
    <w:rsid w:val="007B0E16"/>
    <w:rsid w:val="007B2DB0"/>
    <w:rsid w:val="007B2FBF"/>
    <w:rsid w:val="007B42B0"/>
    <w:rsid w:val="007B533C"/>
    <w:rsid w:val="007B5761"/>
    <w:rsid w:val="007B5B9F"/>
    <w:rsid w:val="007B61DE"/>
    <w:rsid w:val="007C0033"/>
    <w:rsid w:val="007C5100"/>
    <w:rsid w:val="007C5881"/>
    <w:rsid w:val="007C6AE0"/>
    <w:rsid w:val="007C6F97"/>
    <w:rsid w:val="007D141B"/>
    <w:rsid w:val="007D38D7"/>
    <w:rsid w:val="007D39EF"/>
    <w:rsid w:val="007D5FB9"/>
    <w:rsid w:val="007D66BF"/>
    <w:rsid w:val="007D6DB7"/>
    <w:rsid w:val="007E03DD"/>
    <w:rsid w:val="007E110C"/>
    <w:rsid w:val="007E19A4"/>
    <w:rsid w:val="007E3690"/>
    <w:rsid w:val="007E3772"/>
    <w:rsid w:val="007E40F8"/>
    <w:rsid w:val="007E4531"/>
    <w:rsid w:val="007E46C4"/>
    <w:rsid w:val="007E5F9A"/>
    <w:rsid w:val="007E7D8A"/>
    <w:rsid w:val="007F26BC"/>
    <w:rsid w:val="007F3092"/>
    <w:rsid w:val="007F340D"/>
    <w:rsid w:val="007F4508"/>
    <w:rsid w:val="007F589F"/>
    <w:rsid w:val="007F5AB4"/>
    <w:rsid w:val="007F5C2E"/>
    <w:rsid w:val="007F6877"/>
    <w:rsid w:val="007F78EC"/>
    <w:rsid w:val="008011D8"/>
    <w:rsid w:val="00801663"/>
    <w:rsid w:val="00802E5C"/>
    <w:rsid w:val="0080347C"/>
    <w:rsid w:val="00803F18"/>
    <w:rsid w:val="00805B09"/>
    <w:rsid w:val="00807F37"/>
    <w:rsid w:val="00810521"/>
    <w:rsid w:val="00811572"/>
    <w:rsid w:val="00811980"/>
    <w:rsid w:val="00812180"/>
    <w:rsid w:val="00813719"/>
    <w:rsid w:val="00813976"/>
    <w:rsid w:val="00813A55"/>
    <w:rsid w:val="00813D9B"/>
    <w:rsid w:val="0081432F"/>
    <w:rsid w:val="008168A9"/>
    <w:rsid w:val="008177D8"/>
    <w:rsid w:val="00820BBE"/>
    <w:rsid w:val="00821D7E"/>
    <w:rsid w:val="0082269F"/>
    <w:rsid w:val="00822CA7"/>
    <w:rsid w:val="0082363A"/>
    <w:rsid w:val="00823FAD"/>
    <w:rsid w:val="00826B02"/>
    <w:rsid w:val="008277B5"/>
    <w:rsid w:val="008279F5"/>
    <w:rsid w:val="00831124"/>
    <w:rsid w:val="008321B1"/>
    <w:rsid w:val="0083366A"/>
    <w:rsid w:val="00833765"/>
    <w:rsid w:val="0083427A"/>
    <w:rsid w:val="008352F7"/>
    <w:rsid w:val="0083596A"/>
    <w:rsid w:val="0083747D"/>
    <w:rsid w:val="00843ECC"/>
    <w:rsid w:val="008440D0"/>
    <w:rsid w:val="0084610E"/>
    <w:rsid w:val="008505E0"/>
    <w:rsid w:val="00851C0E"/>
    <w:rsid w:val="00851D6F"/>
    <w:rsid w:val="00852DC9"/>
    <w:rsid w:val="00853B69"/>
    <w:rsid w:val="00853E34"/>
    <w:rsid w:val="00860B1B"/>
    <w:rsid w:val="00862424"/>
    <w:rsid w:val="00862F40"/>
    <w:rsid w:val="008653BA"/>
    <w:rsid w:val="008654CF"/>
    <w:rsid w:val="008658AE"/>
    <w:rsid w:val="00866B3F"/>
    <w:rsid w:val="008711B9"/>
    <w:rsid w:val="0087226F"/>
    <w:rsid w:val="00873D81"/>
    <w:rsid w:val="008755DF"/>
    <w:rsid w:val="008758E5"/>
    <w:rsid w:val="00876C64"/>
    <w:rsid w:val="0088026E"/>
    <w:rsid w:val="00880B45"/>
    <w:rsid w:val="008828C3"/>
    <w:rsid w:val="00882935"/>
    <w:rsid w:val="00882BBF"/>
    <w:rsid w:val="00883F27"/>
    <w:rsid w:val="0088488E"/>
    <w:rsid w:val="008850C3"/>
    <w:rsid w:val="0088552D"/>
    <w:rsid w:val="00885627"/>
    <w:rsid w:val="00885A9D"/>
    <w:rsid w:val="00887FCB"/>
    <w:rsid w:val="0089033B"/>
    <w:rsid w:val="00891527"/>
    <w:rsid w:val="00891881"/>
    <w:rsid w:val="00891B23"/>
    <w:rsid w:val="008930B5"/>
    <w:rsid w:val="008931FD"/>
    <w:rsid w:val="008975A4"/>
    <w:rsid w:val="00897DB9"/>
    <w:rsid w:val="008A0012"/>
    <w:rsid w:val="008A1D0B"/>
    <w:rsid w:val="008A2F65"/>
    <w:rsid w:val="008A35B7"/>
    <w:rsid w:val="008A392A"/>
    <w:rsid w:val="008A3D61"/>
    <w:rsid w:val="008A7603"/>
    <w:rsid w:val="008A78C0"/>
    <w:rsid w:val="008A79A6"/>
    <w:rsid w:val="008A7FE2"/>
    <w:rsid w:val="008B05D7"/>
    <w:rsid w:val="008B1968"/>
    <w:rsid w:val="008B3569"/>
    <w:rsid w:val="008B39FD"/>
    <w:rsid w:val="008B5B44"/>
    <w:rsid w:val="008B5C00"/>
    <w:rsid w:val="008B6267"/>
    <w:rsid w:val="008B7E84"/>
    <w:rsid w:val="008C0AB5"/>
    <w:rsid w:val="008C19E9"/>
    <w:rsid w:val="008C1D36"/>
    <w:rsid w:val="008C1DE9"/>
    <w:rsid w:val="008C1E81"/>
    <w:rsid w:val="008C2012"/>
    <w:rsid w:val="008C2062"/>
    <w:rsid w:val="008C3350"/>
    <w:rsid w:val="008C3798"/>
    <w:rsid w:val="008C3E97"/>
    <w:rsid w:val="008C49CE"/>
    <w:rsid w:val="008C4E9C"/>
    <w:rsid w:val="008C575E"/>
    <w:rsid w:val="008C61B5"/>
    <w:rsid w:val="008C7460"/>
    <w:rsid w:val="008D10D6"/>
    <w:rsid w:val="008D158A"/>
    <w:rsid w:val="008D2FA5"/>
    <w:rsid w:val="008D3130"/>
    <w:rsid w:val="008D5126"/>
    <w:rsid w:val="008D6F60"/>
    <w:rsid w:val="008D7414"/>
    <w:rsid w:val="008E06D0"/>
    <w:rsid w:val="008E0E57"/>
    <w:rsid w:val="008E17A5"/>
    <w:rsid w:val="008E2B9A"/>
    <w:rsid w:val="008E2FC5"/>
    <w:rsid w:val="008E4D31"/>
    <w:rsid w:val="008E573F"/>
    <w:rsid w:val="008E5E85"/>
    <w:rsid w:val="008E789B"/>
    <w:rsid w:val="008F161B"/>
    <w:rsid w:val="008F1AD6"/>
    <w:rsid w:val="008F1BF9"/>
    <w:rsid w:val="008F4735"/>
    <w:rsid w:val="00900937"/>
    <w:rsid w:val="00902A05"/>
    <w:rsid w:val="0090360F"/>
    <w:rsid w:val="009037FE"/>
    <w:rsid w:val="00911819"/>
    <w:rsid w:val="00911EB1"/>
    <w:rsid w:val="00913271"/>
    <w:rsid w:val="009144D0"/>
    <w:rsid w:val="009218E8"/>
    <w:rsid w:val="00922054"/>
    <w:rsid w:val="00922C2F"/>
    <w:rsid w:val="00922C45"/>
    <w:rsid w:val="0092755D"/>
    <w:rsid w:val="00927947"/>
    <w:rsid w:val="00927949"/>
    <w:rsid w:val="0092796F"/>
    <w:rsid w:val="00931549"/>
    <w:rsid w:val="00933376"/>
    <w:rsid w:val="0093473D"/>
    <w:rsid w:val="00934A58"/>
    <w:rsid w:val="009353D9"/>
    <w:rsid w:val="0093543C"/>
    <w:rsid w:val="00935481"/>
    <w:rsid w:val="0093551D"/>
    <w:rsid w:val="00940DEC"/>
    <w:rsid w:val="00941F25"/>
    <w:rsid w:val="009420E7"/>
    <w:rsid w:val="00942A6F"/>
    <w:rsid w:val="00943223"/>
    <w:rsid w:val="0094336D"/>
    <w:rsid w:val="00945264"/>
    <w:rsid w:val="009456C0"/>
    <w:rsid w:val="009479AE"/>
    <w:rsid w:val="009504B6"/>
    <w:rsid w:val="009506AF"/>
    <w:rsid w:val="009537AE"/>
    <w:rsid w:val="00954960"/>
    <w:rsid w:val="00954DC8"/>
    <w:rsid w:val="00955AC9"/>
    <w:rsid w:val="0096055A"/>
    <w:rsid w:val="0096177A"/>
    <w:rsid w:val="00961C2D"/>
    <w:rsid w:val="0096239A"/>
    <w:rsid w:val="00962C71"/>
    <w:rsid w:val="00963911"/>
    <w:rsid w:val="00963A34"/>
    <w:rsid w:val="00966CF3"/>
    <w:rsid w:val="009678BF"/>
    <w:rsid w:val="009722FB"/>
    <w:rsid w:val="0097240B"/>
    <w:rsid w:val="00974BC4"/>
    <w:rsid w:val="009763CD"/>
    <w:rsid w:val="00980280"/>
    <w:rsid w:val="009812EF"/>
    <w:rsid w:val="00983264"/>
    <w:rsid w:val="00984084"/>
    <w:rsid w:val="00984B0D"/>
    <w:rsid w:val="00985037"/>
    <w:rsid w:val="0098595F"/>
    <w:rsid w:val="0099109A"/>
    <w:rsid w:val="00992250"/>
    <w:rsid w:val="009923CC"/>
    <w:rsid w:val="00993841"/>
    <w:rsid w:val="00994FE9"/>
    <w:rsid w:val="0099630A"/>
    <w:rsid w:val="00996A77"/>
    <w:rsid w:val="009A0427"/>
    <w:rsid w:val="009A105B"/>
    <w:rsid w:val="009A19C6"/>
    <w:rsid w:val="009A4CB0"/>
    <w:rsid w:val="009A5A1A"/>
    <w:rsid w:val="009B019A"/>
    <w:rsid w:val="009B179E"/>
    <w:rsid w:val="009B34B3"/>
    <w:rsid w:val="009B400C"/>
    <w:rsid w:val="009B472F"/>
    <w:rsid w:val="009B5366"/>
    <w:rsid w:val="009B61F2"/>
    <w:rsid w:val="009B62E1"/>
    <w:rsid w:val="009B66AA"/>
    <w:rsid w:val="009B6C1F"/>
    <w:rsid w:val="009C5F81"/>
    <w:rsid w:val="009C6756"/>
    <w:rsid w:val="009D3BA0"/>
    <w:rsid w:val="009D3E35"/>
    <w:rsid w:val="009D6EE1"/>
    <w:rsid w:val="009D7F0C"/>
    <w:rsid w:val="009E06B2"/>
    <w:rsid w:val="009E3189"/>
    <w:rsid w:val="009E4704"/>
    <w:rsid w:val="009E7D74"/>
    <w:rsid w:val="009E7F4C"/>
    <w:rsid w:val="009F039C"/>
    <w:rsid w:val="009F1623"/>
    <w:rsid w:val="009F1E22"/>
    <w:rsid w:val="009F4234"/>
    <w:rsid w:val="009F50D6"/>
    <w:rsid w:val="009F6028"/>
    <w:rsid w:val="009F71C2"/>
    <w:rsid w:val="00A0081D"/>
    <w:rsid w:val="00A00BF2"/>
    <w:rsid w:val="00A00DE6"/>
    <w:rsid w:val="00A01013"/>
    <w:rsid w:val="00A02688"/>
    <w:rsid w:val="00A03BE7"/>
    <w:rsid w:val="00A043C3"/>
    <w:rsid w:val="00A10622"/>
    <w:rsid w:val="00A10D5B"/>
    <w:rsid w:val="00A1156B"/>
    <w:rsid w:val="00A132AB"/>
    <w:rsid w:val="00A1768E"/>
    <w:rsid w:val="00A23446"/>
    <w:rsid w:val="00A242D4"/>
    <w:rsid w:val="00A2467C"/>
    <w:rsid w:val="00A25EC4"/>
    <w:rsid w:val="00A266EE"/>
    <w:rsid w:val="00A26956"/>
    <w:rsid w:val="00A26B66"/>
    <w:rsid w:val="00A2786D"/>
    <w:rsid w:val="00A27B53"/>
    <w:rsid w:val="00A330E9"/>
    <w:rsid w:val="00A339C3"/>
    <w:rsid w:val="00A3459E"/>
    <w:rsid w:val="00A3580C"/>
    <w:rsid w:val="00A370A8"/>
    <w:rsid w:val="00A3751B"/>
    <w:rsid w:val="00A415D1"/>
    <w:rsid w:val="00A416A8"/>
    <w:rsid w:val="00A41789"/>
    <w:rsid w:val="00A41E8F"/>
    <w:rsid w:val="00A427C1"/>
    <w:rsid w:val="00A443E1"/>
    <w:rsid w:val="00A45B98"/>
    <w:rsid w:val="00A52353"/>
    <w:rsid w:val="00A52C22"/>
    <w:rsid w:val="00A533F8"/>
    <w:rsid w:val="00A53668"/>
    <w:rsid w:val="00A5389F"/>
    <w:rsid w:val="00A53A60"/>
    <w:rsid w:val="00A54593"/>
    <w:rsid w:val="00A54904"/>
    <w:rsid w:val="00A550F4"/>
    <w:rsid w:val="00A61106"/>
    <w:rsid w:val="00A62631"/>
    <w:rsid w:val="00A62722"/>
    <w:rsid w:val="00A63425"/>
    <w:rsid w:val="00A65810"/>
    <w:rsid w:val="00A66AAF"/>
    <w:rsid w:val="00A66C26"/>
    <w:rsid w:val="00A670A3"/>
    <w:rsid w:val="00A6750E"/>
    <w:rsid w:val="00A717E6"/>
    <w:rsid w:val="00A724CC"/>
    <w:rsid w:val="00A72598"/>
    <w:rsid w:val="00A769D9"/>
    <w:rsid w:val="00A77674"/>
    <w:rsid w:val="00A7767C"/>
    <w:rsid w:val="00A83D77"/>
    <w:rsid w:val="00A86F0C"/>
    <w:rsid w:val="00A8723A"/>
    <w:rsid w:val="00A92FE0"/>
    <w:rsid w:val="00A95267"/>
    <w:rsid w:val="00A9593F"/>
    <w:rsid w:val="00A96618"/>
    <w:rsid w:val="00A973C1"/>
    <w:rsid w:val="00AA037B"/>
    <w:rsid w:val="00AA03DB"/>
    <w:rsid w:val="00AA11A6"/>
    <w:rsid w:val="00AA23B5"/>
    <w:rsid w:val="00AA2AB2"/>
    <w:rsid w:val="00AA2C6F"/>
    <w:rsid w:val="00AA2F0B"/>
    <w:rsid w:val="00AB0AD0"/>
    <w:rsid w:val="00AB25D3"/>
    <w:rsid w:val="00AB33A8"/>
    <w:rsid w:val="00AB4974"/>
    <w:rsid w:val="00AB5694"/>
    <w:rsid w:val="00AB7586"/>
    <w:rsid w:val="00AC16B3"/>
    <w:rsid w:val="00AC3CD4"/>
    <w:rsid w:val="00AC457B"/>
    <w:rsid w:val="00AC4C0F"/>
    <w:rsid w:val="00AC4FAF"/>
    <w:rsid w:val="00AC510E"/>
    <w:rsid w:val="00AC5893"/>
    <w:rsid w:val="00AC6295"/>
    <w:rsid w:val="00AC7852"/>
    <w:rsid w:val="00AD0916"/>
    <w:rsid w:val="00AD141B"/>
    <w:rsid w:val="00AD19AE"/>
    <w:rsid w:val="00AD2E9A"/>
    <w:rsid w:val="00AD36B0"/>
    <w:rsid w:val="00AD4C86"/>
    <w:rsid w:val="00AD5E51"/>
    <w:rsid w:val="00AD5F9E"/>
    <w:rsid w:val="00AD69A9"/>
    <w:rsid w:val="00AD7874"/>
    <w:rsid w:val="00AD7F8D"/>
    <w:rsid w:val="00AE1325"/>
    <w:rsid w:val="00AE3C61"/>
    <w:rsid w:val="00AE61C8"/>
    <w:rsid w:val="00AE7F61"/>
    <w:rsid w:val="00AF0460"/>
    <w:rsid w:val="00AF2A8B"/>
    <w:rsid w:val="00AF310B"/>
    <w:rsid w:val="00AF3125"/>
    <w:rsid w:val="00AF3F91"/>
    <w:rsid w:val="00AF595B"/>
    <w:rsid w:val="00AF68C1"/>
    <w:rsid w:val="00AF70C2"/>
    <w:rsid w:val="00AF782E"/>
    <w:rsid w:val="00B00F07"/>
    <w:rsid w:val="00B03366"/>
    <w:rsid w:val="00B03F81"/>
    <w:rsid w:val="00B07599"/>
    <w:rsid w:val="00B07770"/>
    <w:rsid w:val="00B1088A"/>
    <w:rsid w:val="00B1125C"/>
    <w:rsid w:val="00B113E3"/>
    <w:rsid w:val="00B11D4E"/>
    <w:rsid w:val="00B12D6E"/>
    <w:rsid w:val="00B12FB9"/>
    <w:rsid w:val="00B14324"/>
    <w:rsid w:val="00B14424"/>
    <w:rsid w:val="00B14521"/>
    <w:rsid w:val="00B162BF"/>
    <w:rsid w:val="00B20207"/>
    <w:rsid w:val="00B21523"/>
    <w:rsid w:val="00B21E77"/>
    <w:rsid w:val="00B229E6"/>
    <w:rsid w:val="00B2340A"/>
    <w:rsid w:val="00B2498B"/>
    <w:rsid w:val="00B25B6E"/>
    <w:rsid w:val="00B2663F"/>
    <w:rsid w:val="00B3069D"/>
    <w:rsid w:val="00B346D3"/>
    <w:rsid w:val="00B36467"/>
    <w:rsid w:val="00B36D31"/>
    <w:rsid w:val="00B40915"/>
    <w:rsid w:val="00B40C37"/>
    <w:rsid w:val="00B4379C"/>
    <w:rsid w:val="00B43B0B"/>
    <w:rsid w:val="00B4424D"/>
    <w:rsid w:val="00B44E2E"/>
    <w:rsid w:val="00B45409"/>
    <w:rsid w:val="00B46AD8"/>
    <w:rsid w:val="00B46CB1"/>
    <w:rsid w:val="00B4730E"/>
    <w:rsid w:val="00B473D9"/>
    <w:rsid w:val="00B47B72"/>
    <w:rsid w:val="00B5071D"/>
    <w:rsid w:val="00B50B3A"/>
    <w:rsid w:val="00B5363D"/>
    <w:rsid w:val="00B537DF"/>
    <w:rsid w:val="00B54952"/>
    <w:rsid w:val="00B55251"/>
    <w:rsid w:val="00B558F9"/>
    <w:rsid w:val="00B56C5B"/>
    <w:rsid w:val="00B574D6"/>
    <w:rsid w:val="00B57CA2"/>
    <w:rsid w:val="00B57F1A"/>
    <w:rsid w:val="00B61005"/>
    <w:rsid w:val="00B61441"/>
    <w:rsid w:val="00B617C6"/>
    <w:rsid w:val="00B61CBD"/>
    <w:rsid w:val="00B621C1"/>
    <w:rsid w:val="00B645C5"/>
    <w:rsid w:val="00B65474"/>
    <w:rsid w:val="00B659E8"/>
    <w:rsid w:val="00B65DB0"/>
    <w:rsid w:val="00B67081"/>
    <w:rsid w:val="00B67217"/>
    <w:rsid w:val="00B67C4E"/>
    <w:rsid w:val="00B718A3"/>
    <w:rsid w:val="00B72673"/>
    <w:rsid w:val="00B72F60"/>
    <w:rsid w:val="00B735CD"/>
    <w:rsid w:val="00B74436"/>
    <w:rsid w:val="00B76F4F"/>
    <w:rsid w:val="00B81C36"/>
    <w:rsid w:val="00B82692"/>
    <w:rsid w:val="00B839E0"/>
    <w:rsid w:val="00B8537A"/>
    <w:rsid w:val="00B859E1"/>
    <w:rsid w:val="00B87400"/>
    <w:rsid w:val="00B91034"/>
    <w:rsid w:val="00B92247"/>
    <w:rsid w:val="00B92860"/>
    <w:rsid w:val="00B9299E"/>
    <w:rsid w:val="00B93550"/>
    <w:rsid w:val="00B94D1F"/>
    <w:rsid w:val="00B96DE5"/>
    <w:rsid w:val="00B97456"/>
    <w:rsid w:val="00B97F5A"/>
    <w:rsid w:val="00BA18BB"/>
    <w:rsid w:val="00BA52D2"/>
    <w:rsid w:val="00BA58B3"/>
    <w:rsid w:val="00BA6801"/>
    <w:rsid w:val="00BB042B"/>
    <w:rsid w:val="00BB10B7"/>
    <w:rsid w:val="00BB3337"/>
    <w:rsid w:val="00BB3E90"/>
    <w:rsid w:val="00BB46E1"/>
    <w:rsid w:val="00BB5480"/>
    <w:rsid w:val="00BB5623"/>
    <w:rsid w:val="00BB5861"/>
    <w:rsid w:val="00BC19E9"/>
    <w:rsid w:val="00BC37E1"/>
    <w:rsid w:val="00BC46A2"/>
    <w:rsid w:val="00BC4BE2"/>
    <w:rsid w:val="00BC52A9"/>
    <w:rsid w:val="00BC629B"/>
    <w:rsid w:val="00BC7F65"/>
    <w:rsid w:val="00BD1D63"/>
    <w:rsid w:val="00BD38FF"/>
    <w:rsid w:val="00BD405A"/>
    <w:rsid w:val="00BD473B"/>
    <w:rsid w:val="00BD58AB"/>
    <w:rsid w:val="00BD5C6C"/>
    <w:rsid w:val="00BD7CBB"/>
    <w:rsid w:val="00BE2BE5"/>
    <w:rsid w:val="00BE3328"/>
    <w:rsid w:val="00BE5009"/>
    <w:rsid w:val="00BE566B"/>
    <w:rsid w:val="00BE6483"/>
    <w:rsid w:val="00BE67CB"/>
    <w:rsid w:val="00BF2012"/>
    <w:rsid w:val="00BF2316"/>
    <w:rsid w:val="00BF2F9C"/>
    <w:rsid w:val="00BF30AB"/>
    <w:rsid w:val="00BF5154"/>
    <w:rsid w:val="00BF692F"/>
    <w:rsid w:val="00BF7597"/>
    <w:rsid w:val="00BF76A4"/>
    <w:rsid w:val="00BF7A73"/>
    <w:rsid w:val="00C009E5"/>
    <w:rsid w:val="00C00F1A"/>
    <w:rsid w:val="00C03C28"/>
    <w:rsid w:val="00C0503C"/>
    <w:rsid w:val="00C100BA"/>
    <w:rsid w:val="00C11B5E"/>
    <w:rsid w:val="00C12118"/>
    <w:rsid w:val="00C134BD"/>
    <w:rsid w:val="00C1378E"/>
    <w:rsid w:val="00C13890"/>
    <w:rsid w:val="00C16A1F"/>
    <w:rsid w:val="00C17B2B"/>
    <w:rsid w:val="00C221C9"/>
    <w:rsid w:val="00C22A29"/>
    <w:rsid w:val="00C23B3C"/>
    <w:rsid w:val="00C23F93"/>
    <w:rsid w:val="00C24435"/>
    <w:rsid w:val="00C256DD"/>
    <w:rsid w:val="00C2628C"/>
    <w:rsid w:val="00C26510"/>
    <w:rsid w:val="00C266A5"/>
    <w:rsid w:val="00C2783F"/>
    <w:rsid w:val="00C309B6"/>
    <w:rsid w:val="00C30D4B"/>
    <w:rsid w:val="00C30FE1"/>
    <w:rsid w:val="00C31F08"/>
    <w:rsid w:val="00C344F7"/>
    <w:rsid w:val="00C36406"/>
    <w:rsid w:val="00C36791"/>
    <w:rsid w:val="00C41178"/>
    <w:rsid w:val="00C413F0"/>
    <w:rsid w:val="00C414BC"/>
    <w:rsid w:val="00C41D34"/>
    <w:rsid w:val="00C422C5"/>
    <w:rsid w:val="00C44206"/>
    <w:rsid w:val="00C44C60"/>
    <w:rsid w:val="00C451CD"/>
    <w:rsid w:val="00C455D8"/>
    <w:rsid w:val="00C459FD"/>
    <w:rsid w:val="00C45AAE"/>
    <w:rsid w:val="00C45AE7"/>
    <w:rsid w:val="00C47E57"/>
    <w:rsid w:val="00C5072F"/>
    <w:rsid w:val="00C50928"/>
    <w:rsid w:val="00C556A9"/>
    <w:rsid w:val="00C56A84"/>
    <w:rsid w:val="00C6605B"/>
    <w:rsid w:val="00C66FB6"/>
    <w:rsid w:val="00C67590"/>
    <w:rsid w:val="00C67F5E"/>
    <w:rsid w:val="00C71657"/>
    <w:rsid w:val="00C7199B"/>
    <w:rsid w:val="00C71D3B"/>
    <w:rsid w:val="00C73BBD"/>
    <w:rsid w:val="00C76471"/>
    <w:rsid w:val="00C80AB7"/>
    <w:rsid w:val="00C82873"/>
    <w:rsid w:val="00C83319"/>
    <w:rsid w:val="00C858FB"/>
    <w:rsid w:val="00C90A4C"/>
    <w:rsid w:val="00C90F0F"/>
    <w:rsid w:val="00C91FDC"/>
    <w:rsid w:val="00C9338F"/>
    <w:rsid w:val="00C94237"/>
    <w:rsid w:val="00C9477E"/>
    <w:rsid w:val="00C9543D"/>
    <w:rsid w:val="00CA0174"/>
    <w:rsid w:val="00CA0A4E"/>
    <w:rsid w:val="00CA66C5"/>
    <w:rsid w:val="00CA6947"/>
    <w:rsid w:val="00CA6982"/>
    <w:rsid w:val="00CA6E8F"/>
    <w:rsid w:val="00CA745D"/>
    <w:rsid w:val="00CB04C1"/>
    <w:rsid w:val="00CB1E71"/>
    <w:rsid w:val="00CB237A"/>
    <w:rsid w:val="00CB35E6"/>
    <w:rsid w:val="00CB3A16"/>
    <w:rsid w:val="00CB3B38"/>
    <w:rsid w:val="00CB404C"/>
    <w:rsid w:val="00CB5B01"/>
    <w:rsid w:val="00CB642C"/>
    <w:rsid w:val="00CC02D0"/>
    <w:rsid w:val="00CC3B80"/>
    <w:rsid w:val="00CC3F02"/>
    <w:rsid w:val="00CC4F6C"/>
    <w:rsid w:val="00CC5CC3"/>
    <w:rsid w:val="00CC78FF"/>
    <w:rsid w:val="00CC7DB5"/>
    <w:rsid w:val="00CD0B5B"/>
    <w:rsid w:val="00CD0E8D"/>
    <w:rsid w:val="00CD22B1"/>
    <w:rsid w:val="00CD31CF"/>
    <w:rsid w:val="00CD3E25"/>
    <w:rsid w:val="00CD4315"/>
    <w:rsid w:val="00CD472A"/>
    <w:rsid w:val="00CD4B49"/>
    <w:rsid w:val="00CD5090"/>
    <w:rsid w:val="00CD5E39"/>
    <w:rsid w:val="00CD67C1"/>
    <w:rsid w:val="00CE3646"/>
    <w:rsid w:val="00CE44D0"/>
    <w:rsid w:val="00CE6FF0"/>
    <w:rsid w:val="00CF1FD6"/>
    <w:rsid w:val="00CF3242"/>
    <w:rsid w:val="00CF3A54"/>
    <w:rsid w:val="00CF3A77"/>
    <w:rsid w:val="00CF6257"/>
    <w:rsid w:val="00CF6D8F"/>
    <w:rsid w:val="00CF7C8B"/>
    <w:rsid w:val="00D0020E"/>
    <w:rsid w:val="00D028CD"/>
    <w:rsid w:val="00D02DF7"/>
    <w:rsid w:val="00D0485A"/>
    <w:rsid w:val="00D0683B"/>
    <w:rsid w:val="00D0684B"/>
    <w:rsid w:val="00D1006F"/>
    <w:rsid w:val="00D1319E"/>
    <w:rsid w:val="00D138EC"/>
    <w:rsid w:val="00D149B1"/>
    <w:rsid w:val="00D15717"/>
    <w:rsid w:val="00D160D5"/>
    <w:rsid w:val="00D16D02"/>
    <w:rsid w:val="00D17210"/>
    <w:rsid w:val="00D17384"/>
    <w:rsid w:val="00D20C25"/>
    <w:rsid w:val="00D212D7"/>
    <w:rsid w:val="00D21373"/>
    <w:rsid w:val="00D21E46"/>
    <w:rsid w:val="00D23FA6"/>
    <w:rsid w:val="00D258D1"/>
    <w:rsid w:val="00D263B3"/>
    <w:rsid w:val="00D2721C"/>
    <w:rsid w:val="00D30905"/>
    <w:rsid w:val="00D32BAE"/>
    <w:rsid w:val="00D34381"/>
    <w:rsid w:val="00D3534D"/>
    <w:rsid w:val="00D355FE"/>
    <w:rsid w:val="00D361DE"/>
    <w:rsid w:val="00D37F0E"/>
    <w:rsid w:val="00D37F2C"/>
    <w:rsid w:val="00D40245"/>
    <w:rsid w:val="00D404BC"/>
    <w:rsid w:val="00D4188B"/>
    <w:rsid w:val="00D41F31"/>
    <w:rsid w:val="00D448C1"/>
    <w:rsid w:val="00D4628F"/>
    <w:rsid w:val="00D47934"/>
    <w:rsid w:val="00D47FDB"/>
    <w:rsid w:val="00D50A77"/>
    <w:rsid w:val="00D50B78"/>
    <w:rsid w:val="00D52173"/>
    <w:rsid w:val="00D55941"/>
    <w:rsid w:val="00D55C3C"/>
    <w:rsid w:val="00D5660F"/>
    <w:rsid w:val="00D60D46"/>
    <w:rsid w:val="00D624D1"/>
    <w:rsid w:val="00D6414F"/>
    <w:rsid w:val="00D6732A"/>
    <w:rsid w:val="00D67576"/>
    <w:rsid w:val="00D70C8D"/>
    <w:rsid w:val="00D7231C"/>
    <w:rsid w:val="00D72F3F"/>
    <w:rsid w:val="00D73240"/>
    <w:rsid w:val="00D75061"/>
    <w:rsid w:val="00D75642"/>
    <w:rsid w:val="00D77B40"/>
    <w:rsid w:val="00D81353"/>
    <w:rsid w:val="00D82FC0"/>
    <w:rsid w:val="00D8361B"/>
    <w:rsid w:val="00D84A07"/>
    <w:rsid w:val="00D856FD"/>
    <w:rsid w:val="00D86551"/>
    <w:rsid w:val="00D8771B"/>
    <w:rsid w:val="00D8793B"/>
    <w:rsid w:val="00D90DBD"/>
    <w:rsid w:val="00D92B40"/>
    <w:rsid w:val="00D937F9"/>
    <w:rsid w:val="00D95AAE"/>
    <w:rsid w:val="00D95D7A"/>
    <w:rsid w:val="00D96272"/>
    <w:rsid w:val="00DA077A"/>
    <w:rsid w:val="00DA3001"/>
    <w:rsid w:val="00DA3799"/>
    <w:rsid w:val="00DA5C6E"/>
    <w:rsid w:val="00DA5F35"/>
    <w:rsid w:val="00DA751B"/>
    <w:rsid w:val="00DB026B"/>
    <w:rsid w:val="00DB0CE5"/>
    <w:rsid w:val="00DB26AE"/>
    <w:rsid w:val="00DB27E5"/>
    <w:rsid w:val="00DB539F"/>
    <w:rsid w:val="00DB789B"/>
    <w:rsid w:val="00DB7DE3"/>
    <w:rsid w:val="00DC156C"/>
    <w:rsid w:val="00DC2885"/>
    <w:rsid w:val="00DC2984"/>
    <w:rsid w:val="00DC2BB1"/>
    <w:rsid w:val="00DC51C5"/>
    <w:rsid w:val="00DC62A6"/>
    <w:rsid w:val="00DC645E"/>
    <w:rsid w:val="00DC68CE"/>
    <w:rsid w:val="00DD11A8"/>
    <w:rsid w:val="00DD1311"/>
    <w:rsid w:val="00DD2BE0"/>
    <w:rsid w:val="00DE0793"/>
    <w:rsid w:val="00DE2E71"/>
    <w:rsid w:val="00DE38F3"/>
    <w:rsid w:val="00DE3F90"/>
    <w:rsid w:val="00DE5ABC"/>
    <w:rsid w:val="00DE7709"/>
    <w:rsid w:val="00DF1BB6"/>
    <w:rsid w:val="00DF1EF6"/>
    <w:rsid w:val="00DF71B7"/>
    <w:rsid w:val="00DF7934"/>
    <w:rsid w:val="00E0092F"/>
    <w:rsid w:val="00E0118F"/>
    <w:rsid w:val="00E01D85"/>
    <w:rsid w:val="00E02CEB"/>
    <w:rsid w:val="00E03890"/>
    <w:rsid w:val="00E071EF"/>
    <w:rsid w:val="00E10394"/>
    <w:rsid w:val="00E111CD"/>
    <w:rsid w:val="00E11CE4"/>
    <w:rsid w:val="00E12FB5"/>
    <w:rsid w:val="00E137C1"/>
    <w:rsid w:val="00E13D31"/>
    <w:rsid w:val="00E145CD"/>
    <w:rsid w:val="00E17E8E"/>
    <w:rsid w:val="00E212EF"/>
    <w:rsid w:val="00E2521B"/>
    <w:rsid w:val="00E27528"/>
    <w:rsid w:val="00E3071D"/>
    <w:rsid w:val="00E30D62"/>
    <w:rsid w:val="00E322F1"/>
    <w:rsid w:val="00E33242"/>
    <w:rsid w:val="00E341AF"/>
    <w:rsid w:val="00E36E94"/>
    <w:rsid w:val="00E41564"/>
    <w:rsid w:val="00E41785"/>
    <w:rsid w:val="00E419B3"/>
    <w:rsid w:val="00E42B7E"/>
    <w:rsid w:val="00E43547"/>
    <w:rsid w:val="00E435D8"/>
    <w:rsid w:val="00E44DD5"/>
    <w:rsid w:val="00E457B9"/>
    <w:rsid w:val="00E469B2"/>
    <w:rsid w:val="00E47556"/>
    <w:rsid w:val="00E52BCA"/>
    <w:rsid w:val="00E53A36"/>
    <w:rsid w:val="00E55852"/>
    <w:rsid w:val="00E55999"/>
    <w:rsid w:val="00E56351"/>
    <w:rsid w:val="00E56489"/>
    <w:rsid w:val="00E56C59"/>
    <w:rsid w:val="00E62E02"/>
    <w:rsid w:val="00E64278"/>
    <w:rsid w:val="00E64497"/>
    <w:rsid w:val="00E670E7"/>
    <w:rsid w:val="00E721C8"/>
    <w:rsid w:val="00E72576"/>
    <w:rsid w:val="00E7518C"/>
    <w:rsid w:val="00E751F2"/>
    <w:rsid w:val="00E75740"/>
    <w:rsid w:val="00E76F00"/>
    <w:rsid w:val="00E82AE5"/>
    <w:rsid w:val="00E837A0"/>
    <w:rsid w:val="00E84F56"/>
    <w:rsid w:val="00E85708"/>
    <w:rsid w:val="00E85F64"/>
    <w:rsid w:val="00E938B3"/>
    <w:rsid w:val="00E9572C"/>
    <w:rsid w:val="00E95A1F"/>
    <w:rsid w:val="00E95DDC"/>
    <w:rsid w:val="00E9680B"/>
    <w:rsid w:val="00E96D0A"/>
    <w:rsid w:val="00E97C02"/>
    <w:rsid w:val="00EA1181"/>
    <w:rsid w:val="00EA1A9C"/>
    <w:rsid w:val="00EA3629"/>
    <w:rsid w:val="00EA378A"/>
    <w:rsid w:val="00EA39D0"/>
    <w:rsid w:val="00EA4D44"/>
    <w:rsid w:val="00EA5323"/>
    <w:rsid w:val="00EA655E"/>
    <w:rsid w:val="00EA73A8"/>
    <w:rsid w:val="00EA73E0"/>
    <w:rsid w:val="00EB022D"/>
    <w:rsid w:val="00EB2331"/>
    <w:rsid w:val="00EB254B"/>
    <w:rsid w:val="00EB2769"/>
    <w:rsid w:val="00EB283D"/>
    <w:rsid w:val="00EB5266"/>
    <w:rsid w:val="00EB7566"/>
    <w:rsid w:val="00EC14E1"/>
    <w:rsid w:val="00EC2679"/>
    <w:rsid w:val="00EC3A4A"/>
    <w:rsid w:val="00EC48C9"/>
    <w:rsid w:val="00EC52AE"/>
    <w:rsid w:val="00EC5724"/>
    <w:rsid w:val="00EC5D9D"/>
    <w:rsid w:val="00ED011F"/>
    <w:rsid w:val="00ED0345"/>
    <w:rsid w:val="00ED136B"/>
    <w:rsid w:val="00ED1EBE"/>
    <w:rsid w:val="00ED4CB1"/>
    <w:rsid w:val="00ED4ECC"/>
    <w:rsid w:val="00ED5D4E"/>
    <w:rsid w:val="00EE053F"/>
    <w:rsid w:val="00EE202F"/>
    <w:rsid w:val="00EE2564"/>
    <w:rsid w:val="00EE2567"/>
    <w:rsid w:val="00EE29BA"/>
    <w:rsid w:val="00EE2B0A"/>
    <w:rsid w:val="00EE3CDF"/>
    <w:rsid w:val="00EE47B0"/>
    <w:rsid w:val="00EE569B"/>
    <w:rsid w:val="00EE608B"/>
    <w:rsid w:val="00EE758F"/>
    <w:rsid w:val="00EE7AC6"/>
    <w:rsid w:val="00EF1466"/>
    <w:rsid w:val="00EF1D15"/>
    <w:rsid w:val="00EF2AAD"/>
    <w:rsid w:val="00EF31E7"/>
    <w:rsid w:val="00EF3B80"/>
    <w:rsid w:val="00EF3BE5"/>
    <w:rsid w:val="00EF4607"/>
    <w:rsid w:val="00EF46BC"/>
    <w:rsid w:val="00EF6B3D"/>
    <w:rsid w:val="00F00733"/>
    <w:rsid w:val="00F00C7C"/>
    <w:rsid w:val="00F01D2F"/>
    <w:rsid w:val="00F0203B"/>
    <w:rsid w:val="00F02570"/>
    <w:rsid w:val="00F02632"/>
    <w:rsid w:val="00F02F0D"/>
    <w:rsid w:val="00F03A8A"/>
    <w:rsid w:val="00F047CD"/>
    <w:rsid w:val="00F0567C"/>
    <w:rsid w:val="00F101D1"/>
    <w:rsid w:val="00F10D84"/>
    <w:rsid w:val="00F14FA1"/>
    <w:rsid w:val="00F15FDC"/>
    <w:rsid w:val="00F1603E"/>
    <w:rsid w:val="00F205A3"/>
    <w:rsid w:val="00F216BC"/>
    <w:rsid w:val="00F2374B"/>
    <w:rsid w:val="00F25083"/>
    <w:rsid w:val="00F2676F"/>
    <w:rsid w:val="00F2799F"/>
    <w:rsid w:val="00F302AB"/>
    <w:rsid w:val="00F30FB9"/>
    <w:rsid w:val="00F31B9B"/>
    <w:rsid w:val="00F330CF"/>
    <w:rsid w:val="00F355C1"/>
    <w:rsid w:val="00F357A1"/>
    <w:rsid w:val="00F35D0C"/>
    <w:rsid w:val="00F35DB9"/>
    <w:rsid w:val="00F4133B"/>
    <w:rsid w:val="00F43B24"/>
    <w:rsid w:val="00F4455C"/>
    <w:rsid w:val="00F453CA"/>
    <w:rsid w:val="00F4798F"/>
    <w:rsid w:val="00F47E1A"/>
    <w:rsid w:val="00F51DCC"/>
    <w:rsid w:val="00F51E30"/>
    <w:rsid w:val="00F52974"/>
    <w:rsid w:val="00F549F2"/>
    <w:rsid w:val="00F54F65"/>
    <w:rsid w:val="00F57014"/>
    <w:rsid w:val="00F5727F"/>
    <w:rsid w:val="00F6224F"/>
    <w:rsid w:val="00F6447E"/>
    <w:rsid w:val="00F64733"/>
    <w:rsid w:val="00F64E0E"/>
    <w:rsid w:val="00F65549"/>
    <w:rsid w:val="00F6580C"/>
    <w:rsid w:val="00F6593A"/>
    <w:rsid w:val="00F661E5"/>
    <w:rsid w:val="00F7056C"/>
    <w:rsid w:val="00F71AA5"/>
    <w:rsid w:val="00F7592F"/>
    <w:rsid w:val="00F75B12"/>
    <w:rsid w:val="00F75BC6"/>
    <w:rsid w:val="00F773F5"/>
    <w:rsid w:val="00F777E9"/>
    <w:rsid w:val="00F82636"/>
    <w:rsid w:val="00F83923"/>
    <w:rsid w:val="00F839BF"/>
    <w:rsid w:val="00F83A43"/>
    <w:rsid w:val="00F83C56"/>
    <w:rsid w:val="00F8451C"/>
    <w:rsid w:val="00F850DC"/>
    <w:rsid w:val="00F8555D"/>
    <w:rsid w:val="00F864E1"/>
    <w:rsid w:val="00F86E47"/>
    <w:rsid w:val="00F925CA"/>
    <w:rsid w:val="00F92A2C"/>
    <w:rsid w:val="00F9527A"/>
    <w:rsid w:val="00F9680B"/>
    <w:rsid w:val="00FA1A8D"/>
    <w:rsid w:val="00FA33C9"/>
    <w:rsid w:val="00FA3CEE"/>
    <w:rsid w:val="00FA5D52"/>
    <w:rsid w:val="00FA6143"/>
    <w:rsid w:val="00FA65D8"/>
    <w:rsid w:val="00FA6812"/>
    <w:rsid w:val="00FA6CD0"/>
    <w:rsid w:val="00FA6F1D"/>
    <w:rsid w:val="00FA72DD"/>
    <w:rsid w:val="00FA757D"/>
    <w:rsid w:val="00FB18E6"/>
    <w:rsid w:val="00FB232D"/>
    <w:rsid w:val="00FB29D8"/>
    <w:rsid w:val="00FB3674"/>
    <w:rsid w:val="00FB6952"/>
    <w:rsid w:val="00FB74C2"/>
    <w:rsid w:val="00FB78D4"/>
    <w:rsid w:val="00FC08F1"/>
    <w:rsid w:val="00FC2284"/>
    <w:rsid w:val="00FC465C"/>
    <w:rsid w:val="00FC5B4D"/>
    <w:rsid w:val="00FC71DF"/>
    <w:rsid w:val="00FC734E"/>
    <w:rsid w:val="00FD2025"/>
    <w:rsid w:val="00FD3D50"/>
    <w:rsid w:val="00FD4673"/>
    <w:rsid w:val="00FD4AAC"/>
    <w:rsid w:val="00FD4D92"/>
    <w:rsid w:val="00FD591D"/>
    <w:rsid w:val="00FD60B4"/>
    <w:rsid w:val="00FE1538"/>
    <w:rsid w:val="00FE2BD2"/>
    <w:rsid w:val="00FE2EE7"/>
    <w:rsid w:val="00FE325A"/>
    <w:rsid w:val="00FE38D8"/>
    <w:rsid w:val="00FE55EB"/>
    <w:rsid w:val="00FE6C7C"/>
    <w:rsid w:val="00FE74A0"/>
    <w:rsid w:val="00FF3731"/>
    <w:rsid w:val="00FF3BA7"/>
    <w:rsid w:val="00FF448A"/>
    <w:rsid w:val="00FF5D1C"/>
    <w:rsid w:val="00FF7E7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DEC"/>
    <w:rPr>
      <w:sz w:val="24"/>
    </w:rPr>
  </w:style>
  <w:style w:type="paragraph" w:styleId="Heading1">
    <w:name w:val="heading 1"/>
    <w:basedOn w:val="Normal"/>
    <w:next w:val="Normal"/>
    <w:link w:val="Heading1Char"/>
    <w:uiPriority w:val="9"/>
    <w:qFormat/>
    <w:rsid w:val="008440D0"/>
    <w:pPr>
      <w:keepNext/>
      <w:keepLines/>
      <w:numPr>
        <w:numId w:val="2"/>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2B5121"/>
    <w:pPr>
      <w:keepNext/>
      <w:keepLines/>
      <w:numPr>
        <w:ilvl w:val="1"/>
        <w:numId w:val="2"/>
      </w:numPr>
      <w:spacing w:before="120" w:after="120"/>
      <w:outlineLvl w:val="1"/>
    </w:pPr>
    <w:rPr>
      <w:rFonts w:asciiTheme="majorHAnsi" w:eastAsiaTheme="majorEastAsia" w:hAnsiTheme="majorHAnsi" w:cstheme="majorBidi"/>
      <w:b/>
      <w:bCs/>
      <w:color w:val="548DD4" w:themeColor="text2" w:themeTint="99"/>
      <w:szCs w:val="26"/>
    </w:rPr>
  </w:style>
  <w:style w:type="paragraph" w:styleId="Heading3">
    <w:name w:val="heading 3"/>
    <w:basedOn w:val="Heading2"/>
    <w:next w:val="Normal"/>
    <w:link w:val="Heading3Char"/>
    <w:uiPriority w:val="9"/>
    <w:unhideWhenUsed/>
    <w:qFormat/>
    <w:rsid w:val="001A2047"/>
    <w:pPr>
      <w:numPr>
        <w:ilvl w:val="2"/>
      </w:numPr>
      <w:spacing w:after="200"/>
      <w:outlineLvl w:val="2"/>
    </w:pPr>
    <w:rPr>
      <w:color w:val="8DB3E2" w:themeColor="text2" w:themeTint="66"/>
    </w:rPr>
  </w:style>
  <w:style w:type="paragraph" w:styleId="Heading4">
    <w:name w:val="heading 4"/>
    <w:basedOn w:val="Normal"/>
    <w:next w:val="Normal"/>
    <w:link w:val="Heading4Char"/>
    <w:uiPriority w:val="9"/>
    <w:semiHidden/>
    <w:unhideWhenUsed/>
    <w:rsid w:val="000D2D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2D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2DB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2D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DB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D2D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D0"/>
    <w:rPr>
      <w:rFonts w:asciiTheme="majorHAnsi" w:eastAsiaTheme="majorEastAsia" w:hAnsiTheme="majorHAnsi" w:cstheme="majorBidi"/>
      <w:b/>
      <w:bCs/>
      <w:color w:val="1F497D" w:themeColor="text2"/>
      <w:sz w:val="28"/>
      <w:szCs w:val="28"/>
    </w:rPr>
  </w:style>
  <w:style w:type="paragraph" w:styleId="TOCHeading">
    <w:name w:val="TOC Heading"/>
    <w:basedOn w:val="Heading1"/>
    <w:next w:val="Normal"/>
    <w:uiPriority w:val="39"/>
    <w:unhideWhenUsed/>
    <w:qFormat/>
    <w:rsid w:val="000D2DBC"/>
    <w:pPr>
      <w:outlineLvl w:val="9"/>
    </w:pPr>
  </w:style>
  <w:style w:type="paragraph" w:styleId="BalloonText">
    <w:name w:val="Balloon Text"/>
    <w:basedOn w:val="Normal"/>
    <w:link w:val="BalloonTextChar"/>
    <w:uiPriority w:val="99"/>
    <w:semiHidden/>
    <w:unhideWhenUsed/>
    <w:rsid w:val="00774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6D"/>
    <w:rPr>
      <w:rFonts w:ascii="Tahoma" w:hAnsi="Tahoma" w:cs="Tahoma"/>
      <w:sz w:val="16"/>
      <w:szCs w:val="16"/>
    </w:rPr>
  </w:style>
  <w:style w:type="paragraph" w:styleId="Title">
    <w:name w:val="Title"/>
    <w:basedOn w:val="Normal"/>
    <w:next w:val="Normal"/>
    <w:link w:val="TitleChar"/>
    <w:uiPriority w:val="10"/>
    <w:rsid w:val="000D2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D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3E76"/>
    <w:pPr>
      <w:spacing w:after="0"/>
    </w:pPr>
    <w:rPr>
      <w:b/>
    </w:rPr>
  </w:style>
  <w:style w:type="character" w:customStyle="1" w:styleId="SubtitleChar">
    <w:name w:val="Subtitle Char"/>
    <w:basedOn w:val="DefaultParagraphFont"/>
    <w:link w:val="Subtitle"/>
    <w:uiPriority w:val="11"/>
    <w:rsid w:val="00673E76"/>
    <w:rPr>
      <w:b/>
    </w:rPr>
  </w:style>
  <w:style w:type="paragraph" w:styleId="ListParagraph">
    <w:name w:val="List Paragraph"/>
    <w:basedOn w:val="Normal"/>
    <w:uiPriority w:val="34"/>
    <w:qFormat/>
    <w:rsid w:val="000D2DBC"/>
    <w:pPr>
      <w:ind w:left="720"/>
      <w:contextualSpacing/>
    </w:pPr>
  </w:style>
  <w:style w:type="paragraph" w:styleId="TOC1">
    <w:name w:val="toc 1"/>
    <w:basedOn w:val="Normal"/>
    <w:next w:val="Normal"/>
    <w:autoRedefine/>
    <w:uiPriority w:val="39"/>
    <w:unhideWhenUsed/>
    <w:rsid w:val="002175E2"/>
    <w:pPr>
      <w:spacing w:after="100"/>
    </w:pPr>
  </w:style>
  <w:style w:type="character" w:styleId="Hyperlink">
    <w:name w:val="Hyperlink"/>
    <w:basedOn w:val="DefaultParagraphFont"/>
    <w:uiPriority w:val="99"/>
    <w:unhideWhenUsed/>
    <w:rsid w:val="002175E2"/>
    <w:rPr>
      <w:color w:val="0000FF" w:themeColor="hyperlink"/>
      <w:u w:val="single"/>
    </w:rPr>
  </w:style>
  <w:style w:type="character" w:customStyle="1" w:styleId="Heading2Char">
    <w:name w:val="Heading 2 Char"/>
    <w:basedOn w:val="DefaultParagraphFont"/>
    <w:link w:val="Heading2"/>
    <w:uiPriority w:val="9"/>
    <w:rsid w:val="002B5121"/>
    <w:rPr>
      <w:rFonts w:asciiTheme="majorHAnsi" w:eastAsiaTheme="majorEastAsia" w:hAnsiTheme="majorHAnsi" w:cstheme="majorBidi"/>
      <w:b/>
      <w:bCs/>
      <w:color w:val="548DD4" w:themeColor="text2" w:themeTint="99"/>
      <w:sz w:val="24"/>
      <w:szCs w:val="26"/>
    </w:rPr>
  </w:style>
  <w:style w:type="character" w:customStyle="1" w:styleId="Heading3Char">
    <w:name w:val="Heading 3 Char"/>
    <w:basedOn w:val="DefaultParagraphFont"/>
    <w:link w:val="Heading3"/>
    <w:uiPriority w:val="9"/>
    <w:rsid w:val="001A2047"/>
    <w:rPr>
      <w:rFonts w:asciiTheme="majorHAnsi" w:eastAsiaTheme="majorEastAsia" w:hAnsiTheme="majorHAnsi" w:cstheme="majorBidi"/>
      <w:b/>
      <w:bCs/>
      <w:color w:val="8DB3E2" w:themeColor="text2" w:themeTint="66"/>
      <w:sz w:val="24"/>
      <w:szCs w:val="26"/>
    </w:rPr>
  </w:style>
  <w:style w:type="paragraph" w:styleId="TOC2">
    <w:name w:val="toc 2"/>
    <w:basedOn w:val="Normal"/>
    <w:next w:val="Normal"/>
    <w:autoRedefine/>
    <w:uiPriority w:val="39"/>
    <w:unhideWhenUsed/>
    <w:rsid w:val="00CF7C8B"/>
    <w:pPr>
      <w:spacing w:after="100"/>
      <w:ind w:left="220"/>
    </w:pPr>
  </w:style>
  <w:style w:type="paragraph" w:styleId="Bibliography">
    <w:name w:val="Bibliography"/>
    <w:basedOn w:val="Normal"/>
    <w:next w:val="Normal"/>
    <w:uiPriority w:val="37"/>
    <w:unhideWhenUsed/>
    <w:rsid w:val="00CF7C8B"/>
  </w:style>
  <w:style w:type="paragraph" w:styleId="Header">
    <w:name w:val="header"/>
    <w:basedOn w:val="Normal"/>
    <w:link w:val="HeaderChar"/>
    <w:uiPriority w:val="99"/>
    <w:unhideWhenUsed/>
    <w:rsid w:val="000D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DBC"/>
  </w:style>
  <w:style w:type="paragraph" w:styleId="Footer">
    <w:name w:val="footer"/>
    <w:basedOn w:val="Normal"/>
    <w:link w:val="FooterChar"/>
    <w:uiPriority w:val="99"/>
    <w:unhideWhenUsed/>
    <w:rsid w:val="000D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DBC"/>
  </w:style>
  <w:style w:type="character" w:customStyle="1" w:styleId="Heading4Char">
    <w:name w:val="Heading 4 Char"/>
    <w:basedOn w:val="DefaultParagraphFont"/>
    <w:link w:val="Heading4"/>
    <w:uiPriority w:val="9"/>
    <w:semiHidden/>
    <w:rsid w:val="000D2D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2D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D2D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D2D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DB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D2D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2DBC"/>
    <w:pPr>
      <w:spacing w:line="240" w:lineRule="auto"/>
    </w:pPr>
    <w:rPr>
      <w:b/>
      <w:bCs/>
      <w:color w:val="4F81BD" w:themeColor="accent1"/>
      <w:sz w:val="18"/>
      <w:szCs w:val="18"/>
    </w:rPr>
  </w:style>
  <w:style w:type="character" w:styleId="Strong">
    <w:name w:val="Strong"/>
    <w:aliases w:val="Notes"/>
    <w:uiPriority w:val="22"/>
    <w:qFormat/>
    <w:rsid w:val="009D7F0C"/>
    <w:rPr>
      <w:rFonts w:asciiTheme="majorHAnsi" w:hAnsiTheme="majorHAnsi" w:cs="Arial"/>
      <w:color w:val="7030A0"/>
      <w:sz w:val="24"/>
      <w:szCs w:val="20"/>
      <w:shd w:val="clear" w:color="auto" w:fill="FFFFFF"/>
    </w:rPr>
  </w:style>
  <w:style w:type="character" w:styleId="Emphasis">
    <w:name w:val="Emphasis"/>
    <w:aliases w:val="Figure Needed"/>
    <w:uiPriority w:val="20"/>
    <w:qFormat/>
    <w:rsid w:val="00B3069D"/>
    <w:rPr>
      <w:color w:val="00B050"/>
      <w:sz w:val="24"/>
    </w:rPr>
  </w:style>
  <w:style w:type="paragraph" w:styleId="NoSpacing">
    <w:name w:val="No Spacing"/>
    <w:link w:val="NoSpacingChar"/>
    <w:uiPriority w:val="1"/>
    <w:rsid w:val="000D2DBC"/>
    <w:pPr>
      <w:spacing w:after="0" w:line="240" w:lineRule="auto"/>
    </w:pPr>
  </w:style>
  <w:style w:type="character" w:customStyle="1" w:styleId="NoSpacingChar">
    <w:name w:val="No Spacing Char"/>
    <w:basedOn w:val="DefaultParagraphFont"/>
    <w:link w:val="NoSpacing"/>
    <w:uiPriority w:val="1"/>
    <w:rsid w:val="000D2DBC"/>
  </w:style>
  <w:style w:type="paragraph" w:styleId="Quote">
    <w:name w:val="Quote"/>
    <w:basedOn w:val="Normal"/>
    <w:next w:val="Normal"/>
    <w:link w:val="QuoteChar"/>
    <w:uiPriority w:val="29"/>
    <w:rsid w:val="000D2DBC"/>
    <w:rPr>
      <w:i/>
      <w:iCs/>
      <w:color w:val="000000" w:themeColor="text1"/>
    </w:rPr>
  </w:style>
  <w:style w:type="character" w:customStyle="1" w:styleId="QuoteChar">
    <w:name w:val="Quote Char"/>
    <w:basedOn w:val="DefaultParagraphFont"/>
    <w:link w:val="Quote"/>
    <w:uiPriority w:val="29"/>
    <w:rsid w:val="000D2DBC"/>
    <w:rPr>
      <w:i/>
      <w:iCs/>
      <w:color w:val="000000" w:themeColor="text1"/>
    </w:rPr>
  </w:style>
  <w:style w:type="paragraph" w:styleId="IntenseQuote">
    <w:name w:val="Intense Quote"/>
    <w:basedOn w:val="Normal"/>
    <w:next w:val="Normal"/>
    <w:link w:val="IntenseQuoteChar"/>
    <w:uiPriority w:val="30"/>
    <w:qFormat/>
    <w:rsid w:val="000D2D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2DBC"/>
    <w:rPr>
      <w:b/>
      <w:bCs/>
      <w:i/>
      <w:iCs/>
      <w:color w:val="4F81BD" w:themeColor="accent1"/>
    </w:rPr>
  </w:style>
  <w:style w:type="character" w:styleId="SubtleEmphasis">
    <w:name w:val="Subtle Emphasis"/>
    <w:aliases w:val="Reference Needed"/>
    <w:basedOn w:val="IntenseEmphasis"/>
    <w:uiPriority w:val="19"/>
    <w:qFormat/>
    <w:rsid w:val="00B3069D"/>
    <w:rPr>
      <w:color w:val="F79646" w:themeColor="accent6"/>
      <w:sz w:val="24"/>
    </w:rPr>
  </w:style>
  <w:style w:type="character" w:styleId="IntenseEmphasis">
    <w:name w:val="Intense Emphasis"/>
    <w:aliases w:val="Review Needed"/>
    <w:basedOn w:val="Emphasis"/>
    <w:uiPriority w:val="21"/>
    <w:qFormat/>
    <w:rsid w:val="00B3069D"/>
    <w:rPr>
      <w:color w:val="FF0000"/>
      <w:sz w:val="24"/>
    </w:rPr>
  </w:style>
  <w:style w:type="character" w:styleId="SubtleReference">
    <w:name w:val="Subtle Reference"/>
    <w:basedOn w:val="DefaultParagraphFont"/>
    <w:uiPriority w:val="31"/>
    <w:qFormat/>
    <w:rsid w:val="000D2DBC"/>
    <w:rPr>
      <w:smallCaps/>
      <w:color w:val="C0504D" w:themeColor="accent2"/>
      <w:u w:val="single"/>
    </w:rPr>
  </w:style>
  <w:style w:type="character" w:styleId="IntenseReference">
    <w:name w:val="Intense Reference"/>
    <w:basedOn w:val="DefaultParagraphFont"/>
    <w:uiPriority w:val="32"/>
    <w:qFormat/>
    <w:rsid w:val="000D2DBC"/>
    <w:rPr>
      <w:b/>
      <w:bCs/>
      <w:smallCaps/>
      <w:color w:val="C0504D" w:themeColor="accent2"/>
      <w:spacing w:val="5"/>
      <w:u w:val="single"/>
    </w:rPr>
  </w:style>
  <w:style w:type="character" w:styleId="BookTitle">
    <w:name w:val="Book Title"/>
    <w:basedOn w:val="DefaultParagraphFont"/>
    <w:uiPriority w:val="33"/>
    <w:qFormat/>
    <w:rsid w:val="000D2DBC"/>
    <w:rPr>
      <w:b/>
      <w:bCs/>
      <w:smallCaps/>
      <w:spacing w:val="5"/>
    </w:rPr>
  </w:style>
  <w:style w:type="character" w:styleId="PlaceholderText">
    <w:name w:val="Placeholder Text"/>
    <w:basedOn w:val="DefaultParagraphFont"/>
    <w:uiPriority w:val="99"/>
    <w:semiHidden/>
    <w:rsid w:val="00D73240"/>
    <w:rPr>
      <w:color w:val="808080"/>
    </w:rPr>
  </w:style>
  <w:style w:type="character" w:styleId="FollowedHyperlink">
    <w:name w:val="FollowedHyperlink"/>
    <w:basedOn w:val="DefaultParagraphFont"/>
    <w:uiPriority w:val="99"/>
    <w:semiHidden/>
    <w:unhideWhenUsed/>
    <w:rsid w:val="00F51DCC"/>
    <w:rPr>
      <w:color w:val="800080" w:themeColor="followedHyperlink"/>
      <w:u w:val="single"/>
    </w:rPr>
  </w:style>
  <w:style w:type="paragraph" w:styleId="Revision">
    <w:name w:val="Revision"/>
    <w:hidden/>
    <w:uiPriority w:val="99"/>
    <w:semiHidden/>
    <w:rsid w:val="00EA5323"/>
    <w:pPr>
      <w:spacing w:after="0" w:line="240" w:lineRule="auto"/>
    </w:pPr>
  </w:style>
  <w:style w:type="paragraph" w:styleId="NormalWeb">
    <w:name w:val="Normal (Web)"/>
    <w:basedOn w:val="Normal"/>
    <w:uiPriority w:val="99"/>
    <w:semiHidden/>
    <w:unhideWhenUsed/>
    <w:rsid w:val="00E3071D"/>
    <w:pPr>
      <w:spacing w:before="100" w:beforeAutospacing="1" w:after="100" w:afterAutospacing="1" w:line="240" w:lineRule="auto"/>
    </w:pPr>
    <w:rPr>
      <w:rFonts w:ascii="Times New Roman" w:hAnsi="Times New Roman" w:cs="Times New Roman"/>
      <w:szCs w:val="24"/>
      <w:lang w:eastAsia="en-NZ"/>
    </w:rPr>
  </w:style>
  <w:style w:type="paragraph" w:styleId="TOC3">
    <w:name w:val="toc 3"/>
    <w:basedOn w:val="Normal"/>
    <w:next w:val="Normal"/>
    <w:autoRedefine/>
    <w:uiPriority w:val="39"/>
    <w:unhideWhenUsed/>
    <w:rsid w:val="00C67F5E"/>
    <w:pPr>
      <w:spacing w:after="100"/>
      <w:ind w:left="440"/>
    </w:pPr>
  </w:style>
  <w:style w:type="table" w:styleId="TableGrid">
    <w:name w:val="Table Grid"/>
    <w:basedOn w:val="TableNormal"/>
    <w:uiPriority w:val="59"/>
    <w:rsid w:val="006E0E61"/>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15D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DEC"/>
    <w:rPr>
      <w:sz w:val="24"/>
    </w:rPr>
  </w:style>
  <w:style w:type="paragraph" w:styleId="Heading1">
    <w:name w:val="heading 1"/>
    <w:basedOn w:val="Normal"/>
    <w:next w:val="Normal"/>
    <w:link w:val="Heading1Char"/>
    <w:uiPriority w:val="9"/>
    <w:qFormat/>
    <w:rsid w:val="008440D0"/>
    <w:pPr>
      <w:keepNext/>
      <w:keepLines/>
      <w:numPr>
        <w:numId w:val="2"/>
      </w:numPr>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2B5121"/>
    <w:pPr>
      <w:keepNext/>
      <w:keepLines/>
      <w:numPr>
        <w:ilvl w:val="1"/>
        <w:numId w:val="2"/>
      </w:numPr>
      <w:spacing w:before="120" w:after="120"/>
      <w:outlineLvl w:val="1"/>
    </w:pPr>
    <w:rPr>
      <w:rFonts w:asciiTheme="majorHAnsi" w:eastAsiaTheme="majorEastAsia" w:hAnsiTheme="majorHAnsi" w:cstheme="majorBidi"/>
      <w:b/>
      <w:bCs/>
      <w:color w:val="548DD4" w:themeColor="text2" w:themeTint="99"/>
      <w:szCs w:val="26"/>
    </w:rPr>
  </w:style>
  <w:style w:type="paragraph" w:styleId="Heading3">
    <w:name w:val="heading 3"/>
    <w:basedOn w:val="Heading2"/>
    <w:next w:val="Normal"/>
    <w:link w:val="Heading3Char"/>
    <w:uiPriority w:val="9"/>
    <w:unhideWhenUsed/>
    <w:qFormat/>
    <w:rsid w:val="001A2047"/>
    <w:pPr>
      <w:numPr>
        <w:ilvl w:val="2"/>
      </w:numPr>
      <w:spacing w:after="200"/>
      <w:outlineLvl w:val="2"/>
    </w:pPr>
    <w:rPr>
      <w:color w:val="8DB3E2" w:themeColor="text2" w:themeTint="66"/>
    </w:rPr>
  </w:style>
  <w:style w:type="paragraph" w:styleId="Heading4">
    <w:name w:val="heading 4"/>
    <w:basedOn w:val="Normal"/>
    <w:next w:val="Normal"/>
    <w:link w:val="Heading4Char"/>
    <w:uiPriority w:val="9"/>
    <w:semiHidden/>
    <w:unhideWhenUsed/>
    <w:rsid w:val="000D2DB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D2DB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D2DB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D2D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DB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D2D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0D0"/>
    <w:rPr>
      <w:rFonts w:asciiTheme="majorHAnsi" w:eastAsiaTheme="majorEastAsia" w:hAnsiTheme="majorHAnsi" w:cstheme="majorBidi"/>
      <w:b/>
      <w:bCs/>
      <w:color w:val="1F497D" w:themeColor="text2"/>
      <w:sz w:val="28"/>
      <w:szCs w:val="28"/>
    </w:rPr>
  </w:style>
  <w:style w:type="paragraph" w:styleId="TOCHeading">
    <w:name w:val="TOC Heading"/>
    <w:basedOn w:val="Heading1"/>
    <w:next w:val="Normal"/>
    <w:uiPriority w:val="39"/>
    <w:unhideWhenUsed/>
    <w:qFormat/>
    <w:rsid w:val="000D2DBC"/>
    <w:pPr>
      <w:outlineLvl w:val="9"/>
    </w:pPr>
  </w:style>
  <w:style w:type="paragraph" w:styleId="BalloonText">
    <w:name w:val="Balloon Text"/>
    <w:basedOn w:val="Normal"/>
    <w:link w:val="BalloonTextChar"/>
    <w:uiPriority w:val="99"/>
    <w:semiHidden/>
    <w:unhideWhenUsed/>
    <w:rsid w:val="007745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56D"/>
    <w:rPr>
      <w:rFonts w:ascii="Tahoma" w:hAnsi="Tahoma" w:cs="Tahoma"/>
      <w:sz w:val="16"/>
      <w:szCs w:val="16"/>
    </w:rPr>
  </w:style>
  <w:style w:type="paragraph" w:styleId="Title">
    <w:name w:val="Title"/>
    <w:basedOn w:val="Normal"/>
    <w:next w:val="Normal"/>
    <w:link w:val="TitleChar"/>
    <w:uiPriority w:val="10"/>
    <w:rsid w:val="000D2D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2D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3E76"/>
    <w:pPr>
      <w:spacing w:after="0"/>
    </w:pPr>
    <w:rPr>
      <w:b/>
    </w:rPr>
  </w:style>
  <w:style w:type="character" w:customStyle="1" w:styleId="SubtitleChar">
    <w:name w:val="Subtitle Char"/>
    <w:basedOn w:val="DefaultParagraphFont"/>
    <w:link w:val="Subtitle"/>
    <w:uiPriority w:val="11"/>
    <w:rsid w:val="00673E76"/>
    <w:rPr>
      <w:b/>
    </w:rPr>
  </w:style>
  <w:style w:type="paragraph" w:styleId="ListParagraph">
    <w:name w:val="List Paragraph"/>
    <w:basedOn w:val="Normal"/>
    <w:uiPriority w:val="34"/>
    <w:qFormat/>
    <w:rsid w:val="000D2DBC"/>
    <w:pPr>
      <w:ind w:left="720"/>
      <w:contextualSpacing/>
    </w:pPr>
  </w:style>
  <w:style w:type="paragraph" w:styleId="TOC1">
    <w:name w:val="toc 1"/>
    <w:basedOn w:val="Normal"/>
    <w:next w:val="Normal"/>
    <w:autoRedefine/>
    <w:uiPriority w:val="39"/>
    <w:unhideWhenUsed/>
    <w:rsid w:val="002175E2"/>
    <w:pPr>
      <w:spacing w:after="100"/>
    </w:pPr>
  </w:style>
  <w:style w:type="character" w:styleId="Hyperlink">
    <w:name w:val="Hyperlink"/>
    <w:basedOn w:val="DefaultParagraphFont"/>
    <w:uiPriority w:val="99"/>
    <w:unhideWhenUsed/>
    <w:rsid w:val="002175E2"/>
    <w:rPr>
      <w:color w:val="0000FF" w:themeColor="hyperlink"/>
      <w:u w:val="single"/>
    </w:rPr>
  </w:style>
  <w:style w:type="character" w:customStyle="1" w:styleId="Heading2Char">
    <w:name w:val="Heading 2 Char"/>
    <w:basedOn w:val="DefaultParagraphFont"/>
    <w:link w:val="Heading2"/>
    <w:uiPriority w:val="9"/>
    <w:rsid w:val="002B5121"/>
    <w:rPr>
      <w:rFonts w:asciiTheme="majorHAnsi" w:eastAsiaTheme="majorEastAsia" w:hAnsiTheme="majorHAnsi" w:cstheme="majorBidi"/>
      <w:b/>
      <w:bCs/>
      <w:color w:val="548DD4" w:themeColor="text2" w:themeTint="99"/>
      <w:sz w:val="24"/>
      <w:szCs w:val="26"/>
    </w:rPr>
  </w:style>
  <w:style w:type="character" w:customStyle="1" w:styleId="Heading3Char">
    <w:name w:val="Heading 3 Char"/>
    <w:basedOn w:val="DefaultParagraphFont"/>
    <w:link w:val="Heading3"/>
    <w:uiPriority w:val="9"/>
    <w:rsid w:val="001A2047"/>
    <w:rPr>
      <w:rFonts w:asciiTheme="majorHAnsi" w:eastAsiaTheme="majorEastAsia" w:hAnsiTheme="majorHAnsi" w:cstheme="majorBidi"/>
      <w:b/>
      <w:bCs/>
      <w:color w:val="8DB3E2" w:themeColor="text2" w:themeTint="66"/>
      <w:sz w:val="24"/>
      <w:szCs w:val="26"/>
    </w:rPr>
  </w:style>
  <w:style w:type="paragraph" w:styleId="TOC2">
    <w:name w:val="toc 2"/>
    <w:basedOn w:val="Normal"/>
    <w:next w:val="Normal"/>
    <w:autoRedefine/>
    <w:uiPriority w:val="39"/>
    <w:unhideWhenUsed/>
    <w:rsid w:val="00CF7C8B"/>
    <w:pPr>
      <w:spacing w:after="100"/>
      <w:ind w:left="220"/>
    </w:pPr>
  </w:style>
  <w:style w:type="paragraph" w:styleId="Bibliography">
    <w:name w:val="Bibliography"/>
    <w:basedOn w:val="Normal"/>
    <w:next w:val="Normal"/>
    <w:uiPriority w:val="37"/>
    <w:unhideWhenUsed/>
    <w:rsid w:val="00CF7C8B"/>
  </w:style>
  <w:style w:type="paragraph" w:styleId="Header">
    <w:name w:val="header"/>
    <w:basedOn w:val="Normal"/>
    <w:link w:val="HeaderChar"/>
    <w:uiPriority w:val="99"/>
    <w:unhideWhenUsed/>
    <w:rsid w:val="000D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DBC"/>
  </w:style>
  <w:style w:type="paragraph" w:styleId="Footer">
    <w:name w:val="footer"/>
    <w:basedOn w:val="Normal"/>
    <w:link w:val="FooterChar"/>
    <w:uiPriority w:val="99"/>
    <w:unhideWhenUsed/>
    <w:rsid w:val="000D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DBC"/>
  </w:style>
  <w:style w:type="character" w:customStyle="1" w:styleId="Heading4Char">
    <w:name w:val="Heading 4 Char"/>
    <w:basedOn w:val="DefaultParagraphFont"/>
    <w:link w:val="Heading4"/>
    <w:uiPriority w:val="9"/>
    <w:semiHidden/>
    <w:rsid w:val="000D2D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D2D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D2D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D2D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DB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D2D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D2DBC"/>
    <w:pPr>
      <w:spacing w:line="240" w:lineRule="auto"/>
    </w:pPr>
    <w:rPr>
      <w:b/>
      <w:bCs/>
      <w:color w:val="4F81BD" w:themeColor="accent1"/>
      <w:sz w:val="18"/>
      <w:szCs w:val="18"/>
    </w:rPr>
  </w:style>
  <w:style w:type="character" w:styleId="Strong">
    <w:name w:val="Strong"/>
    <w:aliases w:val="Notes"/>
    <w:uiPriority w:val="22"/>
    <w:qFormat/>
    <w:rsid w:val="009D7F0C"/>
    <w:rPr>
      <w:rFonts w:asciiTheme="majorHAnsi" w:hAnsiTheme="majorHAnsi" w:cs="Arial"/>
      <w:color w:val="7030A0"/>
      <w:sz w:val="24"/>
      <w:szCs w:val="20"/>
      <w:shd w:val="clear" w:color="auto" w:fill="FFFFFF"/>
    </w:rPr>
  </w:style>
  <w:style w:type="character" w:styleId="Emphasis">
    <w:name w:val="Emphasis"/>
    <w:aliases w:val="Figure Needed"/>
    <w:uiPriority w:val="20"/>
    <w:qFormat/>
    <w:rsid w:val="00B3069D"/>
    <w:rPr>
      <w:color w:val="00B050"/>
      <w:sz w:val="24"/>
    </w:rPr>
  </w:style>
  <w:style w:type="paragraph" w:styleId="NoSpacing">
    <w:name w:val="No Spacing"/>
    <w:link w:val="NoSpacingChar"/>
    <w:uiPriority w:val="1"/>
    <w:rsid w:val="000D2DBC"/>
    <w:pPr>
      <w:spacing w:after="0" w:line="240" w:lineRule="auto"/>
    </w:pPr>
  </w:style>
  <w:style w:type="character" w:customStyle="1" w:styleId="NoSpacingChar">
    <w:name w:val="No Spacing Char"/>
    <w:basedOn w:val="DefaultParagraphFont"/>
    <w:link w:val="NoSpacing"/>
    <w:uiPriority w:val="1"/>
    <w:rsid w:val="000D2DBC"/>
  </w:style>
  <w:style w:type="paragraph" w:styleId="Quote">
    <w:name w:val="Quote"/>
    <w:basedOn w:val="Normal"/>
    <w:next w:val="Normal"/>
    <w:link w:val="QuoteChar"/>
    <w:uiPriority w:val="29"/>
    <w:rsid w:val="000D2DBC"/>
    <w:rPr>
      <w:i/>
      <w:iCs/>
      <w:color w:val="000000" w:themeColor="text1"/>
    </w:rPr>
  </w:style>
  <w:style w:type="character" w:customStyle="1" w:styleId="QuoteChar">
    <w:name w:val="Quote Char"/>
    <w:basedOn w:val="DefaultParagraphFont"/>
    <w:link w:val="Quote"/>
    <w:uiPriority w:val="29"/>
    <w:rsid w:val="000D2DBC"/>
    <w:rPr>
      <w:i/>
      <w:iCs/>
      <w:color w:val="000000" w:themeColor="text1"/>
    </w:rPr>
  </w:style>
  <w:style w:type="paragraph" w:styleId="IntenseQuote">
    <w:name w:val="Intense Quote"/>
    <w:basedOn w:val="Normal"/>
    <w:next w:val="Normal"/>
    <w:link w:val="IntenseQuoteChar"/>
    <w:uiPriority w:val="30"/>
    <w:qFormat/>
    <w:rsid w:val="000D2D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D2DBC"/>
    <w:rPr>
      <w:b/>
      <w:bCs/>
      <w:i/>
      <w:iCs/>
      <w:color w:val="4F81BD" w:themeColor="accent1"/>
    </w:rPr>
  </w:style>
  <w:style w:type="character" w:styleId="SubtleEmphasis">
    <w:name w:val="Subtle Emphasis"/>
    <w:aliases w:val="Reference Needed"/>
    <w:basedOn w:val="IntenseEmphasis"/>
    <w:uiPriority w:val="19"/>
    <w:qFormat/>
    <w:rsid w:val="00B3069D"/>
    <w:rPr>
      <w:color w:val="F79646" w:themeColor="accent6"/>
      <w:sz w:val="24"/>
    </w:rPr>
  </w:style>
  <w:style w:type="character" w:styleId="IntenseEmphasis">
    <w:name w:val="Intense Emphasis"/>
    <w:aliases w:val="Review Needed"/>
    <w:basedOn w:val="Emphasis"/>
    <w:uiPriority w:val="21"/>
    <w:qFormat/>
    <w:rsid w:val="00B3069D"/>
    <w:rPr>
      <w:color w:val="FF0000"/>
      <w:sz w:val="24"/>
    </w:rPr>
  </w:style>
  <w:style w:type="character" w:styleId="SubtleReference">
    <w:name w:val="Subtle Reference"/>
    <w:basedOn w:val="DefaultParagraphFont"/>
    <w:uiPriority w:val="31"/>
    <w:qFormat/>
    <w:rsid w:val="000D2DBC"/>
    <w:rPr>
      <w:smallCaps/>
      <w:color w:val="C0504D" w:themeColor="accent2"/>
      <w:u w:val="single"/>
    </w:rPr>
  </w:style>
  <w:style w:type="character" w:styleId="IntenseReference">
    <w:name w:val="Intense Reference"/>
    <w:basedOn w:val="DefaultParagraphFont"/>
    <w:uiPriority w:val="32"/>
    <w:qFormat/>
    <w:rsid w:val="000D2DBC"/>
    <w:rPr>
      <w:b/>
      <w:bCs/>
      <w:smallCaps/>
      <w:color w:val="C0504D" w:themeColor="accent2"/>
      <w:spacing w:val="5"/>
      <w:u w:val="single"/>
    </w:rPr>
  </w:style>
  <w:style w:type="character" w:styleId="BookTitle">
    <w:name w:val="Book Title"/>
    <w:basedOn w:val="DefaultParagraphFont"/>
    <w:uiPriority w:val="33"/>
    <w:qFormat/>
    <w:rsid w:val="000D2DBC"/>
    <w:rPr>
      <w:b/>
      <w:bCs/>
      <w:smallCaps/>
      <w:spacing w:val="5"/>
    </w:rPr>
  </w:style>
  <w:style w:type="character" w:styleId="PlaceholderText">
    <w:name w:val="Placeholder Text"/>
    <w:basedOn w:val="DefaultParagraphFont"/>
    <w:uiPriority w:val="99"/>
    <w:semiHidden/>
    <w:rsid w:val="00D73240"/>
    <w:rPr>
      <w:color w:val="808080"/>
    </w:rPr>
  </w:style>
  <w:style w:type="character" w:styleId="FollowedHyperlink">
    <w:name w:val="FollowedHyperlink"/>
    <w:basedOn w:val="DefaultParagraphFont"/>
    <w:uiPriority w:val="99"/>
    <w:semiHidden/>
    <w:unhideWhenUsed/>
    <w:rsid w:val="00F51DCC"/>
    <w:rPr>
      <w:color w:val="800080" w:themeColor="followedHyperlink"/>
      <w:u w:val="single"/>
    </w:rPr>
  </w:style>
  <w:style w:type="paragraph" w:styleId="Revision">
    <w:name w:val="Revision"/>
    <w:hidden/>
    <w:uiPriority w:val="99"/>
    <w:semiHidden/>
    <w:rsid w:val="00EA5323"/>
    <w:pPr>
      <w:spacing w:after="0" w:line="240" w:lineRule="auto"/>
    </w:pPr>
  </w:style>
  <w:style w:type="paragraph" w:styleId="NormalWeb">
    <w:name w:val="Normal (Web)"/>
    <w:basedOn w:val="Normal"/>
    <w:uiPriority w:val="99"/>
    <w:semiHidden/>
    <w:unhideWhenUsed/>
    <w:rsid w:val="00E3071D"/>
    <w:pPr>
      <w:spacing w:before="100" w:beforeAutospacing="1" w:after="100" w:afterAutospacing="1" w:line="240" w:lineRule="auto"/>
    </w:pPr>
    <w:rPr>
      <w:rFonts w:ascii="Times New Roman" w:hAnsi="Times New Roman" w:cs="Times New Roman"/>
      <w:szCs w:val="24"/>
      <w:lang w:eastAsia="en-NZ"/>
    </w:rPr>
  </w:style>
  <w:style w:type="paragraph" w:styleId="TOC3">
    <w:name w:val="toc 3"/>
    <w:basedOn w:val="Normal"/>
    <w:next w:val="Normal"/>
    <w:autoRedefine/>
    <w:uiPriority w:val="39"/>
    <w:unhideWhenUsed/>
    <w:rsid w:val="00C67F5E"/>
    <w:pPr>
      <w:spacing w:after="100"/>
      <w:ind w:left="440"/>
    </w:pPr>
  </w:style>
  <w:style w:type="table" w:styleId="TableGrid">
    <w:name w:val="Table Grid"/>
    <w:basedOn w:val="TableNormal"/>
    <w:uiPriority w:val="59"/>
    <w:rsid w:val="006E0E61"/>
    <w:pPr>
      <w:spacing w:after="0" w:line="240" w:lineRule="auto"/>
    </w:pPr>
    <w:rPr>
      <w:rFonts w:eastAsiaTheme="minorHAnsi"/>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1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6366">
      <w:bodyDiv w:val="1"/>
      <w:marLeft w:val="0"/>
      <w:marRight w:val="0"/>
      <w:marTop w:val="0"/>
      <w:marBottom w:val="0"/>
      <w:divBdr>
        <w:top w:val="none" w:sz="0" w:space="0" w:color="auto"/>
        <w:left w:val="none" w:sz="0" w:space="0" w:color="auto"/>
        <w:bottom w:val="none" w:sz="0" w:space="0" w:color="auto"/>
        <w:right w:val="none" w:sz="0" w:space="0" w:color="auto"/>
      </w:divBdr>
    </w:div>
    <w:div w:id="425730983">
      <w:bodyDiv w:val="1"/>
      <w:marLeft w:val="0"/>
      <w:marRight w:val="0"/>
      <w:marTop w:val="0"/>
      <w:marBottom w:val="0"/>
      <w:divBdr>
        <w:top w:val="none" w:sz="0" w:space="0" w:color="auto"/>
        <w:left w:val="none" w:sz="0" w:space="0" w:color="auto"/>
        <w:bottom w:val="none" w:sz="0" w:space="0" w:color="auto"/>
        <w:right w:val="none" w:sz="0" w:space="0" w:color="auto"/>
      </w:divBdr>
    </w:div>
    <w:div w:id="488713840">
      <w:bodyDiv w:val="1"/>
      <w:marLeft w:val="0"/>
      <w:marRight w:val="0"/>
      <w:marTop w:val="0"/>
      <w:marBottom w:val="0"/>
      <w:divBdr>
        <w:top w:val="none" w:sz="0" w:space="0" w:color="auto"/>
        <w:left w:val="none" w:sz="0" w:space="0" w:color="auto"/>
        <w:bottom w:val="none" w:sz="0" w:space="0" w:color="auto"/>
        <w:right w:val="none" w:sz="0" w:space="0" w:color="auto"/>
      </w:divBdr>
    </w:div>
    <w:div w:id="961037068">
      <w:bodyDiv w:val="1"/>
      <w:marLeft w:val="0"/>
      <w:marRight w:val="0"/>
      <w:marTop w:val="0"/>
      <w:marBottom w:val="0"/>
      <w:divBdr>
        <w:top w:val="none" w:sz="0" w:space="0" w:color="auto"/>
        <w:left w:val="none" w:sz="0" w:space="0" w:color="auto"/>
        <w:bottom w:val="none" w:sz="0" w:space="0" w:color="auto"/>
        <w:right w:val="none" w:sz="0" w:space="0" w:color="auto"/>
      </w:divBdr>
    </w:div>
    <w:div w:id="1030641281">
      <w:bodyDiv w:val="1"/>
      <w:marLeft w:val="0"/>
      <w:marRight w:val="0"/>
      <w:marTop w:val="0"/>
      <w:marBottom w:val="0"/>
      <w:divBdr>
        <w:top w:val="none" w:sz="0" w:space="0" w:color="auto"/>
        <w:left w:val="none" w:sz="0" w:space="0" w:color="auto"/>
        <w:bottom w:val="none" w:sz="0" w:space="0" w:color="auto"/>
        <w:right w:val="none" w:sz="0" w:space="0" w:color="auto"/>
      </w:divBdr>
    </w:div>
    <w:div w:id="179663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42"/>
    <w:rsid w:val="002416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42"/>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6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3091F7C-E514-4E18-AAB3-814574310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BB0ED024.dotm</Template>
  <TotalTime>2513</TotalTime>
  <Pages>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Canterbury</Company>
  <LinksUpToDate>false</LinksUpToDate>
  <CharactersWithSpaces>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nbb23</dc:creator>
  <cp:lastModifiedBy>mlk28</cp:lastModifiedBy>
  <cp:revision>1849</cp:revision>
  <dcterms:created xsi:type="dcterms:W3CDTF">2013-07-31T08:39:00Z</dcterms:created>
  <dcterms:modified xsi:type="dcterms:W3CDTF">2013-09-09T06:25:00Z</dcterms:modified>
</cp:coreProperties>
</file>